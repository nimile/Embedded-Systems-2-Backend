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32B48" w14:textId="2B4E1748" w:rsidR="00DA6875" w:rsidRDefault="00DA6875" w:rsidP="00DA6875">
      <w:pPr>
        <w:pStyle w:val="Titel"/>
        <w:spacing w:before="720" w:after="480"/>
        <w:ind w:left="0"/>
      </w:pPr>
      <w:r>
        <w:t xml:space="preserve">Einsatz von Internet </w:t>
      </w:r>
      <w:proofErr w:type="spellStart"/>
      <w:r>
        <w:t>of</w:t>
      </w:r>
      <w:proofErr w:type="spellEnd"/>
      <w:r>
        <w:t xml:space="preserve"> Things im Bereich der Grünflächen</w:t>
      </w:r>
      <w:r w:rsidR="00D80F5F">
        <w:t>bewässerung unter Einbindung der Anlieger</w:t>
      </w:r>
    </w:p>
    <w:p w14:paraId="6FB4B83D" w14:textId="07FF9749" w:rsidR="00D80F5F" w:rsidRPr="00D80F5F" w:rsidRDefault="00D80F5F" w:rsidP="00D80F5F">
      <w:pPr>
        <w:pStyle w:val="Untertitel"/>
        <w:jc w:val="both"/>
      </w:pPr>
    </w:p>
    <w:p w14:paraId="783DE0AA" w14:textId="2F78F979" w:rsidR="00835219" w:rsidRDefault="00D24695" w:rsidP="00AB62DC">
      <w:pPr>
        <w:pStyle w:val="Untertitel"/>
        <w:spacing w:before="480"/>
        <w:ind w:left="0"/>
      </w:pPr>
      <w:r>
        <w:rPr>
          <w:b/>
        </w:rPr>
        <w:t>Projektarbeit</w:t>
      </w:r>
      <w:r w:rsidR="00835219">
        <w:rPr>
          <w:b/>
        </w:rPr>
        <w:br/>
      </w:r>
      <w:r w:rsidR="00835219">
        <w:t xml:space="preserve">im </w:t>
      </w:r>
      <w:r w:rsidR="00DA6875">
        <w:t>Eingebettete Systeme 2</w:t>
      </w:r>
      <w:r w:rsidR="00835219">
        <w:br/>
        <w:t>St</w:t>
      </w:r>
      <w:r w:rsidR="00A93059">
        <w:t xml:space="preserve">udiengang </w:t>
      </w:r>
      <w:r w:rsidR="00DA6875">
        <w:t>Angewandte Information</w:t>
      </w:r>
      <w:r w:rsidR="00282BF5">
        <w:br/>
      </w:r>
      <w:r w:rsidR="00835219">
        <w:t>der</w:t>
      </w:r>
      <w:r w:rsidR="00282BF5">
        <w:t xml:space="preserve"> </w:t>
      </w:r>
      <w:r w:rsidR="00A93059">
        <w:t>Hochschule Ruhr West</w:t>
      </w:r>
    </w:p>
    <w:p w14:paraId="78E0BFE2" w14:textId="141A5994" w:rsidR="009A3C4C" w:rsidRPr="00306230" w:rsidRDefault="00DA6875" w:rsidP="00AB62DC">
      <w:pPr>
        <w:pStyle w:val="Untertitel"/>
        <w:spacing w:before="480"/>
        <w:ind w:left="0"/>
        <w:rPr>
          <w:szCs w:val="32"/>
        </w:rPr>
      </w:pPr>
      <w:r>
        <w:rPr>
          <w:b/>
          <w:szCs w:val="32"/>
        </w:rPr>
        <w:t>Nils Milewski</w:t>
      </w:r>
      <w:r w:rsidR="009A3C4C" w:rsidRPr="00306230">
        <w:rPr>
          <w:b/>
          <w:szCs w:val="32"/>
        </w:rPr>
        <w:br/>
      </w:r>
      <w:r>
        <w:rPr>
          <w:b/>
          <w:szCs w:val="32"/>
        </w:rPr>
        <w:t>10010480</w:t>
      </w:r>
      <w:r w:rsidR="00306230" w:rsidRPr="00306230">
        <w:rPr>
          <w:b/>
          <w:szCs w:val="32"/>
        </w:rPr>
        <w:br/>
      </w:r>
    </w:p>
    <w:p w14:paraId="612E311E" w14:textId="2BEFA335" w:rsidR="00835219" w:rsidRPr="00306230" w:rsidRDefault="00835219" w:rsidP="00306230">
      <w:pPr>
        <w:pStyle w:val="Untertitel"/>
        <w:tabs>
          <w:tab w:val="left" w:pos="3969"/>
        </w:tabs>
        <w:spacing w:before="480"/>
        <w:ind w:left="737"/>
        <w:jc w:val="left"/>
        <w:rPr>
          <w:szCs w:val="32"/>
        </w:rPr>
      </w:pPr>
      <w:r w:rsidRPr="00306230">
        <w:rPr>
          <w:szCs w:val="32"/>
        </w:rPr>
        <w:t>Erstprüfer</w:t>
      </w:r>
      <w:r w:rsidR="00C63299" w:rsidRPr="00306230">
        <w:rPr>
          <w:szCs w:val="32"/>
        </w:rPr>
        <w:t>in</w:t>
      </w:r>
      <w:r w:rsidRPr="00306230">
        <w:rPr>
          <w:szCs w:val="32"/>
        </w:rPr>
        <w:t xml:space="preserve">: </w:t>
      </w:r>
      <w:r w:rsidRPr="00306230">
        <w:rPr>
          <w:szCs w:val="32"/>
        </w:rPr>
        <w:tab/>
        <w:t xml:space="preserve">Prof. Dr. </w:t>
      </w:r>
      <w:r w:rsidR="00DA6875">
        <w:rPr>
          <w:szCs w:val="32"/>
        </w:rPr>
        <w:t>Michael Schäfer</w:t>
      </w:r>
      <w:r w:rsidR="00C63299" w:rsidRPr="00306230">
        <w:rPr>
          <w:szCs w:val="32"/>
        </w:rPr>
        <w:br/>
        <w:t>Zweitprüfer</w:t>
      </w:r>
      <w:r w:rsidRPr="00306230">
        <w:rPr>
          <w:szCs w:val="32"/>
        </w:rPr>
        <w:t xml:space="preserve">: </w:t>
      </w:r>
      <w:r w:rsidRPr="00306230">
        <w:rPr>
          <w:szCs w:val="32"/>
        </w:rPr>
        <w:tab/>
      </w:r>
    </w:p>
    <w:p w14:paraId="441F3B04" w14:textId="77777777" w:rsidR="0015162E" w:rsidRPr="00306230" w:rsidRDefault="0015162E" w:rsidP="00306230">
      <w:pPr>
        <w:pStyle w:val="Untertitel"/>
        <w:tabs>
          <w:tab w:val="left" w:pos="3969"/>
        </w:tabs>
        <w:spacing w:before="480"/>
        <w:ind w:left="737"/>
        <w:jc w:val="left"/>
        <w:rPr>
          <w:szCs w:val="32"/>
        </w:rPr>
      </w:pPr>
      <w:r w:rsidRPr="00306230">
        <w:rPr>
          <w:szCs w:val="32"/>
        </w:rPr>
        <w:t>Kooperationspartner:</w:t>
      </w:r>
      <w:r w:rsidRPr="00306230">
        <w:rPr>
          <w:szCs w:val="32"/>
        </w:rPr>
        <w:tab/>
        <w:t>Firma Wichtig</w:t>
      </w:r>
      <w:r w:rsidRPr="00306230">
        <w:rPr>
          <w:szCs w:val="32"/>
        </w:rPr>
        <w:br/>
        <w:t>Betreuerin:</w:t>
      </w:r>
      <w:r w:rsidRPr="00306230">
        <w:rPr>
          <w:szCs w:val="32"/>
        </w:rPr>
        <w:tab/>
        <w:t xml:space="preserve">Hilde sehr </w:t>
      </w:r>
      <w:proofErr w:type="gramStart"/>
      <w:r w:rsidRPr="00306230">
        <w:rPr>
          <w:szCs w:val="32"/>
        </w:rPr>
        <w:t>Wichtig</w:t>
      </w:r>
      <w:proofErr w:type="gramEnd"/>
    </w:p>
    <w:p w14:paraId="7D27F09A" w14:textId="77777777" w:rsidR="00A34677" w:rsidRPr="00306230" w:rsidRDefault="00A93059" w:rsidP="00A34677">
      <w:pPr>
        <w:pStyle w:val="Untertitel"/>
        <w:spacing w:before="1080"/>
        <w:ind w:left="0"/>
        <w:rPr>
          <w:szCs w:val="32"/>
        </w:rPr>
      </w:pPr>
      <w:r w:rsidRPr="00306230">
        <w:rPr>
          <w:szCs w:val="32"/>
        </w:rPr>
        <w:t>Bottrop</w:t>
      </w:r>
      <w:r w:rsidR="00835219" w:rsidRPr="00306230">
        <w:rPr>
          <w:szCs w:val="32"/>
        </w:rPr>
        <w:t>, Monat Jahr</w:t>
      </w:r>
    </w:p>
    <w:p w14:paraId="00463039" w14:textId="77777777" w:rsidR="00A34677" w:rsidRPr="00306230" w:rsidRDefault="00A34677">
      <w:pPr>
        <w:pStyle w:val="berschrift1"/>
        <w:numPr>
          <w:ilvl w:val="0"/>
          <w:numId w:val="0"/>
        </w:numPr>
        <w:rPr>
          <w:szCs w:val="32"/>
        </w:rPr>
        <w:sectPr w:rsidR="00A34677" w:rsidRPr="00306230" w:rsidSect="008C4C28">
          <w:headerReference w:type="default" r:id="rId11"/>
          <w:footerReference w:type="default" r:id="rId12"/>
          <w:headerReference w:type="first" r:id="rId13"/>
          <w:type w:val="continuous"/>
          <w:pgSz w:w="11906" w:h="16838" w:code="9"/>
          <w:pgMar w:top="2552" w:right="1418" w:bottom="1418" w:left="1985" w:header="720" w:footer="720" w:gutter="0"/>
          <w:cols w:space="720"/>
          <w:titlePg/>
        </w:sectPr>
      </w:pPr>
      <w:bookmarkStart w:id="0" w:name="_Ref491742389"/>
    </w:p>
    <w:p w14:paraId="1FB499F4" w14:textId="77777777" w:rsidR="00835219" w:rsidRDefault="00835219" w:rsidP="004E0FF6">
      <w:pPr>
        <w:pStyle w:val="berschriftohneNummer"/>
      </w:pPr>
      <w:bookmarkStart w:id="1" w:name="_Toc350240637"/>
      <w:bookmarkStart w:id="2" w:name="_Toc104736642"/>
      <w:r>
        <w:lastRenderedPageBreak/>
        <w:t>Kurzfassung</w:t>
      </w:r>
      <w:bookmarkEnd w:id="0"/>
      <w:bookmarkEnd w:id="1"/>
      <w:bookmarkEnd w:id="2"/>
    </w:p>
    <w:p w14:paraId="6E82F5AA" w14:textId="77777777" w:rsidR="00835219" w:rsidRDefault="00835219" w:rsidP="00B92C5C">
      <w:r>
        <w:t xml:space="preserve">Gegenstand der hier vorgestellten Arbeit ist eine Dokumentvorlage für wissenschaftliche Arbeiten (z.B. Masterarbeiten und Bachelorarbeiten) an der Hochschule </w:t>
      </w:r>
      <w:r w:rsidR="00A93059">
        <w:t>Ruhr West (HRW)</w:t>
      </w:r>
      <w:r>
        <w:t xml:space="preserve">. Die Dokumentvorlage kann für eine Vielzahl </w:t>
      </w:r>
      <w:r w:rsidR="00D839D4">
        <w:t xml:space="preserve">von </w:t>
      </w:r>
      <w:r>
        <w:t>Berichte</w:t>
      </w:r>
      <w:r w:rsidR="00D839D4">
        <w:t>n</w:t>
      </w:r>
      <w:r>
        <w:t xml:space="preserve"> verwendet werden. Die Dokumentvorlage stellt ein Angebot dar, das von den Studierenden genutzt werden kann, dessen Verwen</w:t>
      </w:r>
      <w:r w:rsidR="00D839D4">
        <w:t xml:space="preserve">dung an der HRW </w:t>
      </w:r>
      <w:r>
        <w:t>aber nicht verpflichtend ist. Die existierenden Rege</w:t>
      </w:r>
      <w:r w:rsidR="00D839D4">
        <w:t>lungen zu Bachelor</w:t>
      </w:r>
      <w:r>
        <w:t>arbeiten bleiben da</w:t>
      </w:r>
      <w:r w:rsidR="00740ED3">
        <w:t>von</w:t>
      </w:r>
      <w:r>
        <w:t xml:space="preserve"> unberührt. Diese Dokumentvorlage wurde zur Verwendung im Textverarbeitungssystem Microsoft Word erstellt. Die hier vorliegende Arbeit ist selbst mit dieser Dokumentvorlage geschrieben und kann in formaler Hinsicht als Muster für die Abfassung von </w:t>
      </w:r>
      <w:r w:rsidR="00C6219C">
        <w:t>w</w:t>
      </w:r>
      <w:r w:rsidR="00D839D4">
        <w:t>issenschaftliche</w:t>
      </w:r>
      <w:r w:rsidR="00C6219C">
        <w:t>n</w:t>
      </w:r>
      <w:r w:rsidR="00D839D4">
        <w:t xml:space="preserve"> Arbeiten</w:t>
      </w:r>
      <w:r>
        <w:t xml:space="preserve"> verwendet werden. Auf diese Weise lässt sich die Ein</w:t>
      </w:r>
      <w:r w:rsidR="00C6219C">
        <w:t>haltung der für w</w:t>
      </w:r>
      <w:r w:rsidR="00D839D4">
        <w:t>issenschaftliche Arbeiten</w:t>
      </w:r>
      <w:r>
        <w:t xml:space="preserve"> geltenden Formatvorgaben weitgehend automatisieren, wodurch sich die Qualität der </w:t>
      </w:r>
      <w:r w:rsidR="00C6219C">
        <w:t>w</w:t>
      </w:r>
      <w:r w:rsidR="00D839D4">
        <w:t>issenschaftliche</w:t>
      </w:r>
      <w:r w:rsidR="00C6219C">
        <w:t>n</w:t>
      </w:r>
      <w:r w:rsidR="00D839D4">
        <w:t xml:space="preserve"> Arbeiten</w:t>
      </w:r>
      <w:r>
        <w:t xml:space="preserve"> hinsichtlich formaler Kriterien erhöht und sich der Beratungsaufwand verringert.</w:t>
      </w:r>
    </w:p>
    <w:p w14:paraId="311762AF" w14:textId="77777777" w:rsidR="00835219" w:rsidRDefault="00835219">
      <w:r>
        <w:rPr>
          <w:b/>
        </w:rPr>
        <w:t>Schlagwörter</w:t>
      </w:r>
      <w:r w:rsidR="00C6219C">
        <w:t>: Dokumentvorlage, Bachelor</w:t>
      </w:r>
      <w:r>
        <w:t>arbeit, wissenschaftliche Arbeit, Hochschule, Textverarbeitungssystem, Microsoft Word</w:t>
      </w:r>
    </w:p>
    <w:p w14:paraId="6931AB03" w14:textId="77777777" w:rsidR="00835219" w:rsidRDefault="00835219" w:rsidP="004E0FF6">
      <w:pPr>
        <w:pStyle w:val="berschriftohneNummer"/>
        <w:rPr>
          <w:lang w:val="en-GB"/>
        </w:rPr>
      </w:pPr>
      <w:bookmarkStart w:id="3" w:name="_Ref491691319"/>
      <w:bookmarkStart w:id="4" w:name="_Toc350240638"/>
      <w:bookmarkStart w:id="5" w:name="_Toc104736643"/>
      <w:r>
        <w:rPr>
          <w:lang w:val="en-GB"/>
        </w:rPr>
        <w:t>Abstract</w:t>
      </w:r>
      <w:bookmarkEnd w:id="3"/>
      <w:bookmarkEnd w:id="4"/>
      <w:bookmarkEnd w:id="5"/>
      <w:r>
        <w:rPr>
          <w:lang w:val="en-GB"/>
        </w:rPr>
        <w:t xml:space="preserve"> </w:t>
      </w:r>
    </w:p>
    <w:p w14:paraId="317A9152" w14:textId="77777777" w:rsidR="00835219" w:rsidRDefault="00C6219C">
      <w:pPr>
        <w:rPr>
          <w:lang w:val="en-GB"/>
        </w:rPr>
      </w:pPr>
      <w:r>
        <w:rPr>
          <w:lang w:val="en-GB"/>
        </w:rPr>
        <w:t xml:space="preserve">A style sheet for bachelor </w:t>
      </w:r>
      <w:proofErr w:type="spellStart"/>
      <w:r>
        <w:rPr>
          <w:lang w:val="en-GB"/>
        </w:rPr>
        <w:t>these</w:t>
      </w:r>
      <w:r w:rsidR="00835219">
        <w:rPr>
          <w:lang w:val="en-GB"/>
        </w:rPr>
        <w:t>s</w:t>
      </w:r>
      <w:proofErr w:type="spellEnd"/>
      <w:r w:rsidR="00835219">
        <w:rPr>
          <w:lang w:val="en-GB"/>
        </w:rPr>
        <w:t xml:space="preserve"> and other kinds</w:t>
      </w:r>
      <w:r>
        <w:rPr>
          <w:lang w:val="en-GB"/>
        </w:rPr>
        <w:t xml:space="preserve"> of theses (e.g., master theses</w:t>
      </w:r>
      <w:r w:rsidR="00835219">
        <w:rPr>
          <w:lang w:val="en-GB"/>
        </w:rPr>
        <w:t>) is being presented. This style sheet may be used by any student, its utilisation, however,</w:t>
      </w:r>
      <w:r>
        <w:rPr>
          <w:lang w:val="en-GB"/>
        </w:rPr>
        <w:t xml:space="preserve"> is not obligatory in our university</w:t>
      </w:r>
      <w:r w:rsidR="00835219">
        <w:rPr>
          <w:lang w:val="en-GB"/>
        </w:rPr>
        <w:t xml:space="preserve">. The style sheet is designed for the Microsoft Word text processing system. This document itself is written by using the developed style sheet and can be used as a template </w:t>
      </w:r>
      <w:proofErr w:type="gramStart"/>
      <w:r w:rsidR="00835219">
        <w:rPr>
          <w:lang w:val="en-GB"/>
        </w:rPr>
        <w:t>for the production of</w:t>
      </w:r>
      <w:proofErr w:type="gramEnd"/>
      <w:r w:rsidR="00835219">
        <w:rPr>
          <w:lang w:val="en-GB"/>
        </w:rPr>
        <w:t xml:space="preserve"> </w:t>
      </w:r>
      <w:r>
        <w:rPr>
          <w:lang w:val="en-GB"/>
        </w:rPr>
        <w:t>bachelor</w:t>
      </w:r>
      <w:r w:rsidR="00835219">
        <w:rPr>
          <w:lang w:val="en-GB"/>
        </w:rPr>
        <w:t xml:space="preserve"> theses. In this way, the fulfilment of the existing formatting guidelines will be automated to a large extent, thus raising the quality of </w:t>
      </w:r>
      <w:r>
        <w:rPr>
          <w:lang w:val="en-GB"/>
        </w:rPr>
        <w:t>bachelor</w:t>
      </w:r>
      <w:r w:rsidR="00835219">
        <w:rPr>
          <w:lang w:val="en-GB"/>
        </w:rPr>
        <w:t xml:space="preserve"> theses with respect to formal criteria as well as reducing the need for training and consulting.</w:t>
      </w:r>
    </w:p>
    <w:p w14:paraId="4625BA99" w14:textId="77777777" w:rsidR="00835219" w:rsidRDefault="00835219">
      <w:pPr>
        <w:rPr>
          <w:lang w:val="en-GB"/>
        </w:rPr>
      </w:pPr>
      <w:r>
        <w:rPr>
          <w:b/>
          <w:lang w:val="en-GB"/>
        </w:rPr>
        <w:t>Keywords:</w:t>
      </w:r>
      <w:r>
        <w:rPr>
          <w:lang w:val="en-GB"/>
        </w:rPr>
        <w:t xml:space="preserve"> style sheet, </w:t>
      </w:r>
      <w:proofErr w:type="spellStart"/>
      <w:r w:rsidR="00221C9D">
        <w:rPr>
          <w:lang w:val="en-GB"/>
        </w:rPr>
        <w:t>thesis_HRW</w:t>
      </w:r>
      <w:proofErr w:type="spellEnd"/>
      <w:r>
        <w:rPr>
          <w:lang w:val="en-GB"/>
        </w:rPr>
        <w:t>, university, text processor, Microsoft Word</w:t>
      </w:r>
    </w:p>
    <w:p w14:paraId="3074682F" w14:textId="77777777" w:rsidR="004E0FF6" w:rsidRPr="00B85097" w:rsidRDefault="004E0FF6">
      <w:pPr>
        <w:pStyle w:val="berschrift1"/>
        <w:numPr>
          <w:ilvl w:val="0"/>
          <w:numId w:val="0"/>
        </w:numPr>
        <w:rPr>
          <w:lang w:val="en-US"/>
        </w:rPr>
        <w:sectPr w:rsidR="004E0FF6" w:rsidRPr="00B85097" w:rsidSect="004E0FF6">
          <w:headerReference w:type="default" r:id="rId14"/>
          <w:headerReference w:type="first" r:id="rId15"/>
          <w:footerReference w:type="first" r:id="rId16"/>
          <w:pgSz w:w="11906" w:h="16838" w:code="9"/>
          <w:pgMar w:top="1418" w:right="1418" w:bottom="1134" w:left="1985" w:header="720" w:footer="720" w:gutter="0"/>
          <w:cols w:space="720"/>
        </w:sectPr>
      </w:pPr>
    </w:p>
    <w:bookmarkStart w:id="6" w:name="_Toc104736644" w:displacedByCustomXml="next"/>
    <w:sdt>
      <w:sdtPr>
        <w:rPr>
          <w:b w:val="0"/>
          <w:kern w:val="0"/>
          <w:sz w:val="22"/>
        </w:rPr>
        <w:id w:val="1176699944"/>
        <w:docPartObj>
          <w:docPartGallery w:val="Table of Contents"/>
          <w:docPartUnique/>
        </w:docPartObj>
      </w:sdtPr>
      <w:sdtEndPr>
        <w:rPr>
          <w:bCs/>
        </w:rPr>
      </w:sdtEndPr>
      <w:sdtContent>
        <w:p w14:paraId="3829553F" w14:textId="0D9EE05C" w:rsidR="00D80F5F" w:rsidRPr="00D80F5F" w:rsidRDefault="00D80F5F" w:rsidP="00D80F5F">
          <w:pPr>
            <w:pStyle w:val="berschriftohneNummer"/>
          </w:pPr>
          <w:r w:rsidRPr="00D80F5F">
            <w:t>Inhaltsverzeichnis</w:t>
          </w:r>
          <w:bookmarkEnd w:id="6"/>
        </w:p>
        <w:p w14:paraId="01CBAB43" w14:textId="07768CC0" w:rsidR="00220C5E" w:rsidRDefault="00D80F5F">
          <w:pPr>
            <w:pStyle w:val="Verzeichnis1"/>
            <w:rPr>
              <w:rFonts w:asciiTheme="minorHAnsi" w:eastAsiaTheme="minorEastAsia" w:hAnsiTheme="minorHAnsi" w:cstheme="minorBidi"/>
              <w:b w:val="0"/>
              <w:szCs w:val="22"/>
            </w:rPr>
          </w:pPr>
          <w:r>
            <w:fldChar w:fldCharType="begin"/>
          </w:r>
          <w:r>
            <w:instrText xml:space="preserve"> TOC \o "1-3" \h \z \u </w:instrText>
          </w:r>
          <w:r>
            <w:fldChar w:fldCharType="separate"/>
          </w:r>
          <w:hyperlink w:anchor="_Toc104736642" w:history="1">
            <w:r w:rsidR="00220C5E" w:rsidRPr="00642C43">
              <w:rPr>
                <w:rStyle w:val="Hyperlink"/>
              </w:rPr>
              <w:t>Kurzfassung</w:t>
            </w:r>
            <w:r w:rsidR="00220C5E">
              <w:rPr>
                <w:webHidden/>
              </w:rPr>
              <w:tab/>
            </w:r>
            <w:r w:rsidR="00220C5E">
              <w:rPr>
                <w:webHidden/>
              </w:rPr>
              <w:fldChar w:fldCharType="begin"/>
            </w:r>
            <w:r w:rsidR="00220C5E">
              <w:rPr>
                <w:webHidden/>
              </w:rPr>
              <w:instrText xml:space="preserve"> PAGEREF _Toc104736642 \h </w:instrText>
            </w:r>
            <w:r w:rsidR="00220C5E">
              <w:rPr>
                <w:webHidden/>
              </w:rPr>
            </w:r>
            <w:r w:rsidR="00220C5E">
              <w:rPr>
                <w:webHidden/>
              </w:rPr>
              <w:fldChar w:fldCharType="separate"/>
            </w:r>
            <w:r w:rsidR="00220C5E">
              <w:rPr>
                <w:webHidden/>
              </w:rPr>
              <w:t>2</w:t>
            </w:r>
            <w:r w:rsidR="00220C5E">
              <w:rPr>
                <w:webHidden/>
              </w:rPr>
              <w:fldChar w:fldCharType="end"/>
            </w:r>
          </w:hyperlink>
        </w:p>
        <w:p w14:paraId="7D75DB63" w14:textId="5B871865" w:rsidR="00220C5E" w:rsidRDefault="00D2121D">
          <w:pPr>
            <w:pStyle w:val="Verzeichnis1"/>
            <w:rPr>
              <w:rFonts w:asciiTheme="minorHAnsi" w:eastAsiaTheme="minorEastAsia" w:hAnsiTheme="minorHAnsi" w:cstheme="minorBidi"/>
              <w:b w:val="0"/>
              <w:szCs w:val="22"/>
            </w:rPr>
          </w:pPr>
          <w:hyperlink w:anchor="_Toc104736643" w:history="1">
            <w:r w:rsidR="00220C5E" w:rsidRPr="00642C43">
              <w:rPr>
                <w:rStyle w:val="Hyperlink"/>
                <w:lang w:val="en-GB"/>
              </w:rPr>
              <w:t>Abstract</w:t>
            </w:r>
            <w:r w:rsidR="00220C5E">
              <w:rPr>
                <w:webHidden/>
              </w:rPr>
              <w:tab/>
            </w:r>
            <w:r w:rsidR="00220C5E">
              <w:rPr>
                <w:webHidden/>
              </w:rPr>
              <w:fldChar w:fldCharType="begin"/>
            </w:r>
            <w:r w:rsidR="00220C5E">
              <w:rPr>
                <w:webHidden/>
              </w:rPr>
              <w:instrText xml:space="preserve"> PAGEREF _Toc104736643 \h </w:instrText>
            </w:r>
            <w:r w:rsidR="00220C5E">
              <w:rPr>
                <w:webHidden/>
              </w:rPr>
            </w:r>
            <w:r w:rsidR="00220C5E">
              <w:rPr>
                <w:webHidden/>
              </w:rPr>
              <w:fldChar w:fldCharType="separate"/>
            </w:r>
            <w:r w:rsidR="00220C5E">
              <w:rPr>
                <w:webHidden/>
              </w:rPr>
              <w:t>2</w:t>
            </w:r>
            <w:r w:rsidR="00220C5E">
              <w:rPr>
                <w:webHidden/>
              </w:rPr>
              <w:fldChar w:fldCharType="end"/>
            </w:r>
          </w:hyperlink>
        </w:p>
        <w:p w14:paraId="2D6E720F" w14:textId="2415D468" w:rsidR="00220C5E" w:rsidRDefault="00D2121D">
          <w:pPr>
            <w:pStyle w:val="Verzeichnis1"/>
            <w:rPr>
              <w:rFonts w:asciiTheme="minorHAnsi" w:eastAsiaTheme="minorEastAsia" w:hAnsiTheme="minorHAnsi" w:cstheme="minorBidi"/>
              <w:b w:val="0"/>
              <w:szCs w:val="22"/>
            </w:rPr>
          </w:pPr>
          <w:hyperlink w:anchor="_Toc104736644" w:history="1">
            <w:r w:rsidR="00220C5E" w:rsidRPr="00642C43">
              <w:rPr>
                <w:rStyle w:val="Hyperlink"/>
              </w:rPr>
              <w:t>Inhaltsverzeichnis</w:t>
            </w:r>
            <w:r w:rsidR="00220C5E">
              <w:rPr>
                <w:webHidden/>
              </w:rPr>
              <w:tab/>
            </w:r>
            <w:r w:rsidR="00220C5E">
              <w:rPr>
                <w:webHidden/>
              </w:rPr>
              <w:fldChar w:fldCharType="begin"/>
            </w:r>
            <w:r w:rsidR="00220C5E">
              <w:rPr>
                <w:webHidden/>
              </w:rPr>
              <w:instrText xml:space="preserve"> PAGEREF _Toc104736644 \h </w:instrText>
            </w:r>
            <w:r w:rsidR="00220C5E">
              <w:rPr>
                <w:webHidden/>
              </w:rPr>
            </w:r>
            <w:r w:rsidR="00220C5E">
              <w:rPr>
                <w:webHidden/>
              </w:rPr>
              <w:fldChar w:fldCharType="separate"/>
            </w:r>
            <w:r w:rsidR="00220C5E">
              <w:rPr>
                <w:webHidden/>
              </w:rPr>
              <w:t>3</w:t>
            </w:r>
            <w:r w:rsidR="00220C5E">
              <w:rPr>
                <w:webHidden/>
              </w:rPr>
              <w:fldChar w:fldCharType="end"/>
            </w:r>
          </w:hyperlink>
        </w:p>
        <w:p w14:paraId="011A750E" w14:textId="37FBE9AE" w:rsidR="00220C5E" w:rsidRDefault="00D2121D">
          <w:pPr>
            <w:pStyle w:val="Verzeichnis1"/>
            <w:rPr>
              <w:rFonts w:asciiTheme="minorHAnsi" w:eastAsiaTheme="minorEastAsia" w:hAnsiTheme="minorHAnsi" w:cstheme="minorBidi"/>
              <w:b w:val="0"/>
              <w:szCs w:val="22"/>
            </w:rPr>
          </w:pPr>
          <w:hyperlink w:anchor="_Toc104736645" w:history="1">
            <w:r w:rsidR="00220C5E" w:rsidRPr="00642C43">
              <w:rPr>
                <w:rStyle w:val="Hyperlink"/>
              </w:rPr>
              <w:t>Abbildungsverzeichnis</w:t>
            </w:r>
            <w:r w:rsidR="00220C5E">
              <w:rPr>
                <w:webHidden/>
              </w:rPr>
              <w:tab/>
            </w:r>
            <w:r w:rsidR="00220C5E">
              <w:rPr>
                <w:webHidden/>
              </w:rPr>
              <w:fldChar w:fldCharType="begin"/>
            </w:r>
            <w:r w:rsidR="00220C5E">
              <w:rPr>
                <w:webHidden/>
              </w:rPr>
              <w:instrText xml:space="preserve"> PAGEREF _Toc104736645 \h </w:instrText>
            </w:r>
            <w:r w:rsidR="00220C5E">
              <w:rPr>
                <w:webHidden/>
              </w:rPr>
            </w:r>
            <w:r w:rsidR="00220C5E">
              <w:rPr>
                <w:webHidden/>
              </w:rPr>
              <w:fldChar w:fldCharType="separate"/>
            </w:r>
            <w:r w:rsidR="00220C5E">
              <w:rPr>
                <w:webHidden/>
              </w:rPr>
              <w:t>4</w:t>
            </w:r>
            <w:r w:rsidR="00220C5E">
              <w:rPr>
                <w:webHidden/>
              </w:rPr>
              <w:fldChar w:fldCharType="end"/>
            </w:r>
          </w:hyperlink>
        </w:p>
        <w:p w14:paraId="6F095820" w14:textId="727D0B9A" w:rsidR="00220C5E" w:rsidRDefault="00D2121D">
          <w:pPr>
            <w:pStyle w:val="Verzeichnis1"/>
            <w:rPr>
              <w:rFonts w:asciiTheme="minorHAnsi" w:eastAsiaTheme="minorEastAsia" w:hAnsiTheme="minorHAnsi" w:cstheme="minorBidi"/>
              <w:b w:val="0"/>
              <w:szCs w:val="22"/>
            </w:rPr>
          </w:pPr>
          <w:hyperlink w:anchor="_Toc104736646" w:history="1">
            <w:r w:rsidR="00220C5E" w:rsidRPr="00642C43">
              <w:rPr>
                <w:rStyle w:val="Hyperlink"/>
              </w:rPr>
              <w:t>Abkürzungsverzeichnis</w:t>
            </w:r>
            <w:r w:rsidR="00220C5E">
              <w:rPr>
                <w:webHidden/>
              </w:rPr>
              <w:tab/>
            </w:r>
            <w:r w:rsidR="00220C5E">
              <w:rPr>
                <w:webHidden/>
              </w:rPr>
              <w:fldChar w:fldCharType="begin"/>
            </w:r>
            <w:r w:rsidR="00220C5E">
              <w:rPr>
                <w:webHidden/>
              </w:rPr>
              <w:instrText xml:space="preserve"> PAGEREF _Toc104736646 \h </w:instrText>
            </w:r>
            <w:r w:rsidR="00220C5E">
              <w:rPr>
                <w:webHidden/>
              </w:rPr>
            </w:r>
            <w:r w:rsidR="00220C5E">
              <w:rPr>
                <w:webHidden/>
              </w:rPr>
              <w:fldChar w:fldCharType="separate"/>
            </w:r>
            <w:r w:rsidR="00220C5E">
              <w:rPr>
                <w:webHidden/>
              </w:rPr>
              <w:t>5</w:t>
            </w:r>
            <w:r w:rsidR="00220C5E">
              <w:rPr>
                <w:webHidden/>
              </w:rPr>
              <w:fldChar w:fldCharType="end"/>
            </w:r>
          </w:hyperlink>
        </w:p>
        <w:p w14:paraId="5486ACC0" w14:textId="0F319B61" w:rsidR="00220C5E" w:rsidRDefault="00D2121D">
          <w:pPr>
            <w:pStyle w:val="Verzeichnis1"/>
            <w:rPr>
              <w:rFonts w:asciiTheme="minorHAnsi" w:eastAsiaTheme="minorEastAsia" w:hAnsiTheme="minorHAnsi" w:cstheme="minorBidi"/>
              <w:b w:val="0"/>
              <w:szCs w:val="22"/>
            </w:rPr>
          </w:pPr>
          <w:hyperlink w:anchor="_Toc104736647" w:history="1">
            <w:r w:rsidR="00220C5E" w:rsidRPr="00642C43">
              <w:rPr>
                <w:rStyle w:val="Hyperlink"/>
              </w:rPr>
              <w:t>1</w:t>
            </w:r>
            <w:r w:rsidR="00220C5E">
              <w:rPr>
                <w:rFonts w:asciiTheme="minorHAnsi" w:eastAsiaTheme="minorEastAsia" w:hAnsiTheme="minorHAnsi" w:cstheme="minorBidi"/>
                <w:b w:val="0"/>
                <w:szCs w:val="22"/>
              </w:rPr>
              <w:tab/>
            </w:r>
            <w:r w:rsidR="00220C5E" w:rsidRPr="00642C43">
              <w:rPr>
                <w:rStyle w:val="Hyperlink"/>
              </w:rPr>
              <w:t>Einleitung</w:t>
            </w:r>
            <w:r w:rsidR="00220C5E">
              <w:rPr>
                <w:webHidden/>
              </w:rPr>
              <w:tab/>
            </w:r>
            <w:r w:rsidR="00220C5E">
              <w:rPr>
                <w:webHidden/>
              </w:rPr>
              <w:fldChar w:fldCharType="begin"/>
            </w:r>
            <w:r w:rsidR="00220C5E">
              <w:rPr>
                <w:webHidden/>
              </w:rPr>
              <w:instrText xml:space="preserve"> PAGEREF _Toc104736647 \h </w:instrText>
            </w:r>
            <w:r w:rsidR="00220C5E">
              <w:rPr>
                <w:webHidden/>
              </w:rPr>
            </w:r>
            <w:r w:rsidR="00220C5E">
              <w:rPr>
                <w:webHidden/>
              </w:rPr>
              <w:fldChar w:fldCharType="separate"/>
            </w:r>
            <w:r w:rsidR="00220C5E">
              <w:rPr>
                <w:webHidden/>
              </w:rPr>
              <w:t>6</w:t>
            </w:r>
            <w:r w:rsidR="00220C5E">
              <w:rPr>
                <w:webHidden/>
              </w:rPr>
              <w:fldChar w:fldCharType="end"/>
            </w:r>
          </w:hyperlink>
        </w:p>
        <w:p w14:paraId="4D9E2122" w14:textId="12DA13CD" w:rsidR="00220C5E" w:rsidRDefault="00D2121D">
          <w:pPr>
            <w:pStyle w:val="Verzeichnis1"/>
            <w:rPr>
              <w:rFonts w:asciiTheme="minorHAnsi" w:eastAsiaTheme="minorEastAsia" w:hAnsiTheme="minorHAnsi" w:cstheme="minorBidi"/>
              <w:b w:val="0"/>
              <w:szCs w:val="22"/>
            </w:rPr>
          </w:pPr>
          <w:hyperlink w:anchor="_Toc104736648" w:history="1">
            <w:r w:rsidR="00220C5E" w:rsidRPr="00642C43">
              <w:rPr>
                <w:rStyle w:val="Hyperlink"/>
              </w:rPr>
              <w:t>2</w:t>
            </w:r>
            <w:r w:rsidR="00220C5E">
              <w:rPr>
                <w:rFonts w:asciiTheme="minorHAnsi" w:eastAsiaTheme="minorEastAsia" w:hAnsiTheme="minorHAnsi" w:cstheme="minorBidi"/>
                <w:b w:val="0"/>
                <w:szCs w:val="22"/>
              </w:rPr>
              <w:tab/>
            </w:r>
            <w:r w:rsidR="00220C5E" w:rsidRPr="00642C43">
              <w:rPr>
                <w:rStyle w:val="Hyperlink"/>
              </w:rPr>
              <w:t>Ziele</w:t>
            </w:r>
            <w:r w:rsidR="00220C5E">
              <w:rPr>
                <w:webHidden/>
              </w:rPr>
              <w:tab/>
            </w:r>
            <w:r w:rsidR="00220C5E">
              <w:rPr>
                <w:webHidden/>
              </w:rPr>
              <w:fldChar w:fldCharType="begin"/>
            </w:r>
            <w:r w:rsidR="00220C5E">
              <w:rPr>
                <w:webHidden/>
              </w:rPr>
              <w:instrText xml:space="preserve"> PAGEREF _Toc104736648 \h </w:instrText>
            </w:r>
            <w:r w:rsidR="00220C5E">
              <w:rPr>
                <w:webHidden/>
              </w:rPr>
            </w:r>
            <w:r w:rsidR="00220C5E">
              <w:rPr>
                <w:webHidden/>
              </w:rPr>
              <w:fldChar w:fldCharType="separate"/>
            </w:r>
            <w:r w:rsidR="00220C5E">
              <w:rPr>
                <w:webHidden/>
              </w:rPr>
              <w:t>7</w:t>
            </w:r>
            <w:r w:rsidR="00220C5E">
              <w:rPr>
                <w:webHidden/>
              </w:rPr>
              <w:fldChar w:fldCharType="end"/>
            </w:r>
          </w:hyperlink>
        </w:p>
        <w:p w14:paraId="4669F7F5" w14:textId="3906D949" w:rsidR="00220C5E" w:rsidRDefault="00D2121D">
          <w:pPr>
            <w:pStyle w:val="Verzeichnis1"/>
            <w:rPr>
              <w:rFonts w:asciiTheme="minorHAnsi" w:eastAsiaTheme="minorEastAsia" w:hAnsiTheme="minorHAnsi" w:cstheme="minorBidi"/>
              <w:b w:val="0"/>
              <w:szCs w:val="22"/>
            </w:rPr>
          </w:pPr>
          <w:hyperlink w:anchor="_Toc104736649" w:history="1">
            <w:r w:rsidR="00220C5E" w:rsidRPr="00642C43">
              <w:rPr>
                <w:rStyle w:val="Hyperlink"/>
              </w:rPr>
              <w:t>3</w:t>
            </w:r>
            <w:r w:rsidR="00220C5E">
              <w:rPr>
                <w:rFonts w:asciiTheme="minorHAnsi" w:eastAsiaTheme="minorEastAsia" w:hAnsiTheme="minorHAnsi" w:cstheme="minorBidi"/>
                <w:b w:val="0"/>
                <w:szCs w:val="22"/>
              </w:rPr>
              <w:tab/>
            </w:r>
            <w:r w:rsidR="00220C5E" w:rsidRPr="00642C43">
              <w:rPr>
                <w:rStyle w:val="Hyperlink"/>
              </w:rPr>
              <w:t>Stand der Technik</w:t>
            </w:r>
            <w:r w:rsidR="00220C5E">
              <w:rPr>
                <w:webHidden/>
              </w:rPr>
              <w:tab/>
            </w:r>
            <w:r w:rsidR="00220C5E">
              <w:rPr>
                <w:webHidden/>
              </w:rPr>
              <w:fldChar w:fldCharType="begin"/>
            </w:r>
            <w:r w:rsidR="00220C5E">
              <w:rPr>
                <w:webHidden/>
              </w:rPr>
              <w:instrText xml:space="preserve"> PAGEREF _Toc104736649 \h </w:instrText>
            </w:r>
            <w:r w:rsidR="00220C5E">
              <w:rPr>
                <w:webHidden/>
              </w:rPr>
            </w:r>
            <w:r w:rsidR="00220C5E">
              <w:rPr>
                <w:webHidden/>
              </w:rPr>
              <w:fldChar w:fldCharType="separate"/>
            </w:r>
            <w:r w:rsidR="00220C5E">
              <w:rPr>
                <w:webHidden/>
              </w:rPr>
              <w:t>8</w:t>
            </w:r>
            <w:r w:rsidR="00220C5E">
              <w:rPr>
                <w:webHidden/>
              </w:rPr>
              <w:fldChar w:fldCharType="end"/>
            </w:r>
          </w:hyperlink>
        </w:p>
        <w:p w14:paraId="6A5A4D57" w14:textId="1CBB075B" w:rsidR="00220C5E" w:rsidRDefault="00D2121D">
          <w:pPr>
            <w:pStyle w:val="Verzeichnis1"/>
            <w:rPr>
              <w:rFonts w:asciiTheme="minorHAnsi" w:eastAsiaTheme="minorEastAsia" w:hAnsiTheme="minorHAnsi" w:cstheme="minorBidi"/>
              <w:b w:val="0"/>
              <w:szCs w:val="22"/>
            </w:rPr>
          </w:pPr>
          <w:hyperlink w:anchor="_Toc104736650" w:history="1">
            <w:r w:rsidR="00220C5E" w:rsidRPr="00642C43">
              <w:rPr>
                <w:rStyle w:val="Hyperlink"/>
              </w:rPr>
              <w:t>4</w:t>
            </w:r>
            <w:r w:rsidR="00220C5E">
              <w:rPr>
                <w:rFonts w:asciiTheme="minorHAnsi" w:eastAsiaTheme="minorEastAsia" w:hAnsiTheme="minorHAnsi" w:cstheme="minorBidi"/>
                <w:b w:val="0"/>
                <w:szCs w:val="22"/>
              </w:rPr>
              <w:tab/>
            </w:r>
            <w:r w:rsidR="00220C5E" w:rsidRPr="00642C43">
              <w:rPr>
                <w:rStyle w:val="Hyperlink"/>
              </w:rPr>
              <w:t>Konzeptioneller Aufbau</w:t>
            </w:r>
            <w:r w:rsidR="00220C5E">
              <w:rPr>
                <w:webHidden/>
              </w:rPr>
              <w:tab/>
            </w:r>
            <w:r w:rsidR="00220C5E">
              <w:rPr>
                <w:webHidden/>
              </w:rPr>
              <w:fldChar w:fldCharType="begin"/>
            </w:r>
            <w:r w:rsidR="00220C5E">
              <w:rPr>
                <w:webHidden/>
              </w:rPr>
              <w:instrText xml:space="preserve"> PAGEREF _Toc104736650 \h </w:instrText>
            </w:r>
            <w:r w:rsidR="00220C5E">
              <w:rPr>
                <w:webHidden/>
              </w:rPr>
            </w:r>
            <w:r w:rsidR="00220C5E">
              <w:rPr>
                <w:webHidden/>
              </w:rPr>
              <w:fldChar w:fldCharType="separate"/>
            </w:r>
            <w:r w:rsidR="00220C5E">
              <w:rPr>
                <w:webHidden/>
              </w:rPr>
              <w:t>9</w:t>
            </w:r>
            <w:r w:rsidR="00220C5E">
              <w:rPr>
                <w:webHidden/>
              </w:rPr>
              <w:fldChar w:fldCharType="end"/>
            </w:r>
          </w:hyperlink>
        </w:p>
        <w:p w14:paraId="2555EC8E" w14:textId="0172C423" w:rsidR="00220C5E" w:rsidRDefault="00D2121D">
          <w:pPr>
            <w:pStyle w:val="Verzeichnis1"/>
            <w:rPr>
              <w:rFonts w:asciiTheme="minorHAnsi" w:eastAsiaTheme="minorEastAsia" w:hAnsiTheme="minorHAnsi" w:cstheme="minorBidi"/>
              <w:b w:val="0"/>
              <w:szCs w:val="22"/>
            </w:rPr>
          </w:pPr>
          <w:hyperlink w:anchor="_Toc104736651" w:history="1">
            <w:r w:rsidR="00220C5E" w:rsidRPr="00642C43">
              <w:rPr>
                <w:rStyle w:val="Hyperlink"/>
              </w:rPr>
              <w:t>5</w:t>
            </w:r>
            <w:r w:rsidR="00220C5E">
              <w:rPr>
                <w:rFonts w:asciiTheme="minorHAnsi" w:eastAsiaTheme="minorEastAsia" w:hAnsiTheme="minorHAnsi" w:cstheme="minorBidi"/>
                <w:b w:val="0"/>
                <w:szCs w:val="22"/>
              </w:rPr>
              <w:tab/>
            </w:r>
            <w:r w:rsidR="00220C5E" w:rsidRPr="00642C43">
              <w:rPr>
                <w:rStyle w:val="Hyperlink"/>
              </w:rPr>
              <w:t>Kommunikation</w:t>
            </w:r>
            <w:r w:rsidR="00220C5E">
              <w:rPr>
                <w:webHidden/>
              </w:rPr>
              <w:tab/>
            </w:r>
            <w:r w:rsidR="00220C5E">
              <w:rPr>
                <w:webHidden/>
              </w:rPr>
              <w:fldChar w:fldCharType="begin"/>
            </w:r>
            <w:r w:rsidR="00220C5E">
              <w:rPr>
                <w:webHidden/>
              </w:rPr>
              <w:instrText xml:space="preserve"> PAGEREF _Toc104736651 \h </w:instrText>
            </w:r>
            <w:r w:rsidR="00220C5E">
              <w:rPr>
                <w:webHidden/>
              </w:rPr>
            </w:r>
            <w:r w:rsidR="00220C5E">
              <w:rPr>
                <w:webHidden/>
              </w:rPr>
              <w:fldChar w:fldCharType="separate"/>
            </w:r>
            <w:r w:rsidR="00220C5E">
              <w:rPr>
                <w:webHidden/>
              </w:rPr>
              <w:t>10</w:t>
            </w:r>
            <w:r w:rsidR="00220C5E">
              <w:rPr>
                <w:webHidden/>
              </w:rPr>
              <w:fldChar w:fldCharType="end"/>
            </w:r>
          </w:hyperlink>
        </w:p>
        <w:p w14:paraId="6C60D747" w14:textId="71233F04" w:rsidR="00220C5E" w:rsidRDefault="00D2121D">
          <w:pPr>
            <w:pStyle w:val="Verzeichnis2"/>
            <w:rPr>
              <w:rFonts w:asciiTheme="minorHAnsi" w:eastAsiaTheme="minorEastAsia" w:hAnsiTheme="minorHAnsi" w:cstheme="minorBidi"/>
              <w:szCs w:val="22"/>
            </w:rPr>
          </w:pPr>
          <w:hyperlink w:anchor="_Toc104736652" w:history="1">
            <w:r w:rsidR="00220C5E" w:rsidRPr="00642C43">
              <w:rPr>
                <w:rStyle w:val="Hyperlink"/>
              </w:rPr>
              <w:t>5.1</w:t>
            </w:r>
            <w:r w:rsidR="00220C5E">
              <w:rPr>
                <w:rFonts w:asciiTheme="minorHAnsi" w:eastAsiaTheme="minorEastAsia" w:hAnsiTheme="minorHAnsi" w:cstheme="minorBidi"/>
                <w:szCs w:val="22"/>
              </w:rPr>
              <w:tab/>
            </w:r>
            <w:r w:rsidR="00220C5E" w:rsidRPr="00642C43">
              <w:rPr>
                <w:rStyle w:val="Hyperlink"/>
              </w:rPr>
              <w:t>Modul und Server</w:t>
            </w:r>
            <w:r w:rsidR="00220C5E">
              <w:rPr>
                <w:webHidden/>
              </w:rPr>
              <w:tab/>
            </w:r>
            <w:r w:rsidR="00220C5E">
              <w:rPr>
                <w:webHidden/>
              </w:rPr>
              <w:fldChar w:fldCharType="begin"/>
            </w:r>
            <w:r w:rsidR="00220C5E">
              <w:rPr>
                <w:webHidden/>
              </w:rPr>
              <w:instrText xml:space="preserve"> PAGEREF _Toc104736652 \h </w:instrText>
            </w:r>
            <w:r w:rsidR="00220C5E">
              <w:rPr>
                <w:webHidden/>
              </w:rPr>
            </w:r>
            <w:r w:rsidR="00220C5E">
              <w:rPr>
                <w:webHidden/>
              </w:rPr>
              <w:fldChar w:fldCharType="separate"/>
            </w:r>
            <w:r w:rsidR="00220C5E">
              <w:rPr>
                <w:webHidden/>
              </w:rPr>
              <w:t>10</w:t>
            </w:r>
            <w:r w:rsidR="00220C5E">
              <w:rPr>
                <w:webHidden/>
              </w:rPr>
              <w:fldChar w:fldCharType="end"/>
            </w:r>
          </w:hyperlink>
        </w:p>
        <w:p w14:paraId="5A2FBADF" w14:textId="6F072BA1" w:rsidR="00220C5E" w:rsidRDefault="00D2121D">
          <w:pPr>
            <w:pStyle w:val="Verzeichnis2"/>
            <w:rPr>
              <w:rFonts w:asciiTheme="minorHAnsi" w:eastAsiaTheme="minorEastAsia" w:hAnsiTheme="minorHAnsi" w:cstheme="minorBidi"/>
              <w:szCs w:val="22"/>
            </w:rPr>
          </w:pPr>
          <w:hyperlink w:anchor="_Toc104736653" w:history="1">
            <w:r w:rsidR="00220C5E" w:rsidRPr="00642C43">
              <w:rPr>
                <w:rStyle w:val="Hyperlink"/>
              </w:rPr>
              <w:t>5.2</w:t>
            </w:r>
            <w:r w:rsidR="00220C5E">
              <w:rPr>
                <w:rFonts w:asciiTheme="minorHAnsi" w:eastAsiaTheme="minorEastAsia" w:hAnsiTheme="minorHAnsi" w:cstheme="minorBidi"/>
                <w:szCs w:val="22"/>
              </w:rPr>
              <w:tab/>
            </w:r>
            <w:r w:rsidR="00220C5E" w:rsidRPr="00642C43">
              <w:rPr>
                <w:rStyle w:val="Hyperlink"/>
              </w:rPr>
              <w:t>Endnutzer und Server</w:t>
            </w:r>
            <w:r w:rsidR="00220C5E">
              <w:rPr>
                <w:webHidden/>
              </w:rPr>
              <w:tab/>
            </w:r>
            <w:r w:rsidR="00220C5E">
              <w:rPr>
                <w:webHidden/>
              </w:rPr>
              <w:fldChar w:fldCharType="begin"/>
            </w:r>
            <w:r w:rsidR="00220C5E">
              <w:rPr>
                <w:webHidden/>
              </w:rPr>
              <w:instrText xml:space="preserve"> PAGEREF _Toc104736653 \h </w:instrText>
            </w:r>
            <w:r w:rsidR="00220C5E">
              <w:rPr>
                <w:webHidden/>
              </w:rPr>
            </w:r>
            <w:r w:rsidR="00220C5E">
              <w:rPr>
                <w:webHidden/>
              </w:rPr>
              <w:fldChar w:fldCharType="separate"/>
            </w:r>
            <w:r w:rsidR="00220C5E">
              <w:rPr>
                <w:webHidden/>
              </w:rPr>
              <w:t>10</w:t>
            </w:r>
            <w:r w:rsidR="00220C5E">
              <w:rPr>
                <w:webHidden/>
              </w:rPr>
              <w:fldChar w:fldCharType="end"/>
            </w:r>
          </w:hyperlink>
        </w:p>
        <w:p w14:paraId="7420F56B" w14:textId="64170490" w:rsidR="00220C5E" w:rsidRDefault="00D2121D">
          <w:pPr>
            <w:pStyle w:val="Verzeichnis1"/>
            <w:rPr>
              <w:rFonts w:asciiTheme="minorHAnsi" w:eastAsiaTheme="minorEastAsia" w:hAnsiTheme="minorHAnsi" w:cstheme="minorBidi"/>
              <w:b w:val="0"/>
              <w:szCs w:val="22"/>
            </w:rPr>
          </w:pPr>
          <w:hyperlink w:anchor="_Toc104736654" w:history="1">
            <w:r w:rsidR="00220C5E" w:rsidRPr="00642C43">
              <w:rPr>
                <w:rStyle w:val="Hyperlink"/>
              </w:rPr>
              <w:t>6</w:t>
            </w:r>
            <w:r w:rsidR="00220C5E">
              <w:rPr>
                <w:rFonts w:asciiTheme="minorHAnsi" w:eastAsiaTheme="minorEastAsia" w:hAnsiTheme="minorHAnsi" w:cstheme="minorBidi"/>
                <w:b w:val="0"/>
                <w:szCs w:val="22"/>
              </w:rPr>
              <w:tab/>
            </w:r>
            <w:r w:rsidR="00220C5E" w:rsidRPr="00642C43">
              <w:rPr>
                <w:rStyle w:val="Hyperlink"/>
              </w:rPr>
              <w:t>Messungen der einzelnen Module</w:t>
            </w:r>
            <w:r w:rsidR="00220C5E">
              <w:rPr>
                <w:webHidden/>
              </w:rPr>
              <w:tab/>
            </w:r>
            <w:r w:rsidR="00220C5E">
              <w:rPr>
                <w:webHidden/>
              </w:rPr>
              <w:fldChar w:fldCharType="begin"/>
            </w:r>
            <w:r w:rsidR="00220C5E">
              <w:rPr>
                <w:webHidden/>
              </w:rPr>
              <w:instrText xml:space="preserve"> PAGEREF _Toc104736654 \h </w:instrText>
            </w:r>
            <w:r w:rsidR="00220C5E">
              <w:rPr>
                <w:webHidden/>
              </w:rPr>
            </w:r>
            <w:r w:rsidR="00220C5E">
              <w:rPr>
                <w:webHidden/>
              </w:rPr>
              <w:fldChar w:fldCharType="separate"/>
            </w:r>
            <w:r w:rsidR="00220C5E">
              <w:rPr>
                <w:webHidden/>
              </w:rPr>
              <w:t>11</w:t>
            </w:r>
            <w:r w:rsidR="00220C5E">
              <w:rPr>
                <w:webHidden/>
              </w:rPr>
              <w:fldChar w:fldCharType="end"/>
            </w:r>
          </w:hyperlink>
        </w:p>
        <w:p w14:paraId="2F74061B" w14:textId="403EBAF4" w:rsidR="00220C5E" w:rsidRDefault="00D2121D">
          <w:pPr>
            <w:pStyle w:val="Verzeichnis2"/>
            <w:rPr>
              <w:rFonts w:asciiTheme="minorHAnsi" w:eastAsiaTheme="minorEastAsia" w:hAnsiTheme="minorHAnsi" w:cstheme="minorBidi"/>
              <w:szCs w:val="22"/>
            </w:rPr>
          </w:pPr>
          <w:hyperlink w:anchor="_Toc104736655" w:history="1">
            <w:r w:rsidR="00220C5E" w:rsidRPr="00642C43">
              <w:rPr>
                <w:rStyle w:val="Hyperlink"/>
              </w:rPr>
              <w:t>6.1</w:t>
            </w:r>
            <w:r w:rsidR="00220C5E">
              <w:rPr>
                <w:rFonts w:asciiTheme="minorHAnsi" w:eastAsiaTheme="minorEastAsia" w:hAnsiTheme="minorHAnsi" w:cstheme="minorBidi"/>
                <w:szCs w:val="22"/>
              </w:rPr>
              <w:tab/>
            </w:r>
            <w:r w:rsidR="00220C5E" w:rsidRPr="00642C43">
              <w:rPr>
                <w:rStyle w:val="Hyperlink"/>
              </w:rPr>
              <w:t>Wasserpegel</w:t>
            </w:r>
            <w:r w:rsidR="00220C5E">
              <w:rPr>
                <w:webHidden/>
              </w:rPr>
              <w:tab/>
            </w:r>
            <w:r w:rsidR="00220C5E">
              <w:rPr>
                <w:webHidden/>
              </w:rPr>
              <w:fldChar w:fldCharType="begin"/>
            </w:r>
            <w:r w:rsidR="00220C5E">
              <w:rPr>
                <w:webHidden/>
              </w:rPr>
              <w:instrText xml:space="preserve"> PAGEREF _Toc104736655 \h </w:instrText>
            </w:r>
            <w:r w:rsidR="00220C5E">
              <w:rPr>
                <w:webHidden/>
              </w:rPr>
            </w:r>
            <w:r w:rsidR="00220C5E">
              <w:rPr>
                <w:webHidden/>
              </w:rPr>
              <w:fldChar w:fldCharType="separate"/>
            </w:r>
            <w:r w:rsidR="00220C5E">
              <w:rPr>
                <w:webHidden/>
              </w:rPr>
              <w:t>11</w:t>
            </w:r>
            <w:r w:rsidR="00220C5E">
              <w:rPr>
                <w:webHidden/>
              </w:rPr>
              <w:fldChar w:fldCharType="end"/>
            </w:r>
          </w:hyperlink>
        </w:p>
        <w:p w14:paraId="111AF395" w14:textId="2829C73B" w:rsidR="00220C5E" w:rsidRDefault="00D2121D">
          <w:pPr>
            <w:pStyle w:val="Verzeichnis2"/>
            <w:rPr>
              <w:rFonts w:asciiTheme="minorHAnsi" w:eastAsiaTheme="minorEastAsia" w:hAnsiTheme="minorHAnsi" w:cstheme="minorBidi"/>
              <w:szCs w:val="22"/>
            </w:rPr>
          </w:pPr>
          <w:hyperlink w:anchor="_Toc104736656" w:history="1">
            <w:r w:rsidR="00220C5E" w:rsidRPr="00642C43">
              <w:rPr>
                <w:rStyle w:val="Hyperlink"/>
              </w:rPr>
              <w:t>6.2</w:t>
            </w:r>
            <w:r w:rsidR="00220C5E">
              <w:rPr>
                <w:rFonts w:asciiTheme="minorHAnsi" w:eastAsiaTheme="minorEastAsia" w:hAnsiTheme="minorHAnsi" w:cstheme="minorBidi"/>
                <w:szCs w:val="22"/>
              </w:rPr>
              <w:tab/>
            </w:r>
            <w:r w:rsidR="00220C5E" w:rsidRPr="00642C43">
              <w:rPr>
                <w:rStyle w:val="Hyperlink"/>
              </w:rPr>
              <w:t>Batterie</w:t>
            </w:r>
            <w:r w:rsidR="00220C5E">
              <w:rPr>
                <w:webHidden/>
              </w:rPr>
              <w:tab/>
            </w:r>
            <w:r w:rsidR="00220C5E">
              <w:rPr>
                <w:webHidden/>
              </w:rPr>
              <w:fldChar w:fldCharType="begin"/>
            </w:r>
            <w:r w:rsidR="00220C5E">
              <w:rPr>
                <w:webHidden/>
              </w:rPr>
              <w:instrText xml:space="preserve"> PAGEREF _Toc104736656 \h </w:instrText>
            </w:r>
            <w:r w:rsidR="00220C5E">
              <w:rPr>
                <w:webHidden/>
              </w:rPr>
            </w:r>
            <w:r w:rsidR="00220C5E">
              <w:rPr>
                <w:webHidden/>
              </w:rPr>
              <w:fldChar w:fldCharType="separate"/>
            </w:r>
            <w:r w:rsidR="00220C5E">
              <w:rPr>
                <w:webHidden/>
              </w:rPr>
              <w:t>11</w:t>
            </w:r>
            <w:r w:rsidR="00220C5E">
              <w:rPr>
                <w:webHidden/>
              </w:rPr>
              <w:fldChar w:fldCharType="end"/>
            </w:r>
          </w:hyperlink>
        </w:p>
        <w:p w14:paraId="51FF5054" w14:textId="1AC0D219" w:rsidR="00220C5E" w:rsidRDefault="00D2121D">
          <w:pPr>
            <w:pStyle w:val="Verzeichnis1"/>
            <w:rPr>
              <w:rFonts w:asciiTheme="minorHAnsi" w:eastAsiaTheme="minorEastAsia" w:hAnsiTheme="minorHAnsi" w:cstheme="minorBidi"/>
              <w:b w:val="0"/>
              <w:szCs w:val="22"/>
            </w:rPr>
          </w:pPr>
          <w:hyperlink w:anchor="_Toc104736657" w:history="1">
            <w:r w:rsidR="00220C5E" w:rsidRPr="00642C43">
              <w:rPr>
                <w:rStyle w:val="Hyperlink"/>
              </w:rPr>
              <w:t>Abbildungen</w:t>
            </w:r>
            <w:r w:rsidR="00220C5E">
              <w:rPr>
                <w:webHidden/>
              </w:rPr>
              <w:tab/>
            </w:r>
            <w:r w:rsidR="00220C5E">
              <w:rPr>
                <w:webHidden/>
              </w:rPr>
              <w:fldChar w:fldCharType="begin"/>
            </w:r>
            <w:r w:rsidR="00220C5E">
              <w:rPr>
                <w:webHidden/>
              </w:rPr>
              <w:instrText xml:space="preserve"> PAGEREF _Toc104736657 \h </w:instrText>
            </w:r>
            <w:r w:rsidR="00220C5E">
              <w:rPr>
                <w:webHidden/>
              </w:rPr>
            </w:r>
            <w:r w:rsidR="00220C5E">
              <w:rPr>
                <w:webHidden/>
              </w:rPr>
              <w:fldChar w:fldCharType="separate"/>
            </w:r>
            <w:r w:rsidR="00220C5E">
              <w:rPr>
                <w:webHidden/>
              </w:rPr>
              <w:t>12</w:t>
            </w:r>
            <w:r w:rsidR="00220C5E">
              <w:rPr>
                <w:webHidden/>
              </w:rPr>
              <w:fldChar w:fldCharType="end"/>
            </w:r>
          </w:hyperlink>
        </w:p>
        <w:p w14:paraId="4AB97F01" w14:textId="5B88DAA6" w:rsidR="00220C5E" w:rsidRDefault="00D2121D">
          <w:pPr>
            <w:pStyle w:val="Verzeichnis1"/>
            <w:rPr>
              <w:rFonts w:asciiTheme="minorHAnsi" w:eastAsiaTheme="minorEastAsia" w:hAnsiTheme="minorHAnsi" w:cstheme="minorBidi"/>
              <w:b w:val="0"/>
              <w:szCs w:val="22"/>
            </w:rPr>
          </w:pPr>
          <w:hyperlink w:anchor="_Toc104736658" w:history="1">
            <w:r w:rsidR="00220C5E" w:rsidRPr="00642C43">
              <w:rPr>
                <w:rStyle w:val="Hyperlink"/>
              </w:rPr>
              <w:t>Literaturverzeichnis</w:t>
            </w:r>
            <w:r w:rsidR="00220C5E">
              <w:rPr>
                <w:webHidden/>
              </w:rPr>
              <w:tab/>
            </w:r>
            <w:r w:rsidR="00220C5E">
              <w:rPr>
                <w:webHidden/>
              </w:rPr>
              <w:fldChar w:fldCharType="begin"/>
            </w:r>
            <w:r w:rsidR="00220C5E">
              <w:rPr>
                <w:webHidden/>
              </w:rPr>
              <w:instrText xml:space="preserve"> PAGEREF _Toc104736658 \h </w:instrText>
            </w:r>
            <w:r w:rsidR="00220C5E">
              <w:rPr>
                <w:webHidden/>
              </w:rPr>
            </w:r>
            <w:r w:rsidR="00220C5E">
              <w:rPr>
                <w:webHidden/>
              </w:rPr>
              <w:fldChar w:fldCharType="separate"/>
            </w:r>
            <w:r w:rsidR="00220C5E">
              <w:rPr>
                <w:webHidden/>
              </w:rPr>
              <w:t>15</w:t>
            </w:r>
            <w:r w:rsidR="00220C5E">
              <w:rPr>
                <w:webHidden/>
              </w:rPr>
              <w:fldChar w:fldCharType="end"/>
            </w:r>
          </w:hyperlink>
        </w:p>
        <w:p w14:paraId="494A370F" w14:textId="523825C5" w:rsidR="00220C5E" w:rsidRDefault="00D2121D">
          <w:pPr>
            <w:pStyle w:val="Verzeichnis1"/>
            <w:rPr>
              <w:rFonts w:asciiTheme="minorHAnsi" w:eastAsiaTheme="minorEastAsia" w:hAnsiTheme="minorHAnsi" w:cstheme="minorBidi"/>
              <w:b w:val="0"/>
              <w:szCs w:val="22"/>
            </w:rPr>
          </w:pPr>
          <w:hyperlink w:anchor="_Toc104736659" w:history="1">
            <w:r w:rsidR="00220C5E" w:rsidRPr="00642C43">
              <w:rPr>
                <w:rStyle w:val="Hyperlink"/>
              </w:rPr>
              <w:t>Anhang</w:t>
            </w:r>
            <w:r w:rsidR="00220C5E">
              <w:rPr>
                <w:webHidden/>
              </w:rPr>
              <w:tab/>
            </w:r>
            <w:r w:rsidR="00220C5E">
              <w:rPr>
                <w:webHidden/>
              </w:rPr>
              <w:fldChar w:fldCharType="begin"/>
            </w:r>
            <w:r w:rsidR="00220C5E">
              <w:rPr>
                <w:webHidden/>
              </w:rPr>
              <w:instrText xml:space="preserve"> PAGEREF _Toc104736659 \h </w:instrText>
            </w:r>
            <w:r w:rsidR="00220C5E">
              <w:rPr>
                <w:webHidden/>
              </w:rPr>
            </w:r>
            <w:r w:rsidR="00220C5E">
              <w:rPr>
                <w:webHidden/>
              </w:rPr>
              <w:fldChar w:fldCharType="separate"/>
            </w:r>
            <w:r w:rsidR="00220C5E">
              <w:rPr>
                <w:webHidden/>
              </w:rPr>
              <w:t>16</w:t>
            </w:r>
            <w:r w:rsidR="00220C5E">
              <w:rPr>
                <w:webHidden/>
              </w:rPr>
              <w:fldChar w:fldCharType="end"/>
            </w:r>
          </w:hyperlink>
        </w:p>
        <w:p w14:paraId="3F2F114B" w14:textId="0C0F6806" w:rsidR="00220C5E" w:rsidRDefault="00D2121D">
          <w:pPr>
            <w:pStyle w:val="Verzeichnis1"/>
            <w:rPr>
              <w:rFonts w:asciiTheme="minorHAnsi" w:eastAsiaTheme="minorEastAsia" w:hAnsiTheme="minorHAnsi" w:cstheme="minorBidi"/>
              <w:b w:val="0"/>
              <w:szCs w:val="22"/>
            </w:rPr>
          </w:pPr>
          <w:hyperlink w:anchor="_Toc104736660" w:history="1">
            <w:r w:rsidR="00220C5E" w:rsidRPr="00642C43">
              <w:rPr>
                <w:rStyle w:val="Hyperlink"/>
              </w:rPr>
              <w:t>Erklärung</w:t>
            </w:r>
            <w:r w:rsidR="00220C5E">
              <w:rPr>
                <w:webHidden/>
              </w:rPr>
              <w:tab/>
            </w:r>
            <w:r w:rsidR="00220C5E">
              <w:rPr>
                <w:webHidden/>
              </w:rPr>
              <w:fldChar w:fldCharType="begin"/>
            </w:r>
            <w:r w:rsidR="00220C5E">
              <w:rPr>
                <w:webHidden/>
              </w:rPr>
              <w:instrText xml:space="preserve"> PAGEREF _Toc104736660 \h </w:instrText>
            </w:r>
            <w:r w:rsidR="00220C5E">
              <w:rPr>
                <w:webHidden/>
              </w:rPr>
            </w:r>
            <w:r w:rsidR="00220C5E">
              <w:rPr>
                <w:webHidden/>
              </w:rPr>
              <w:fldChar w:fldCharType="separate"/>
            </w:r>
            <w:r w:rsidR="00220C5E">
              <w:rPr>
                <w:webHidden/>
              </w:rPr>
              <w:t>17</w:t>
            </w:r>
            <w:r w:rsidR="00220C5E">
              <w:rPr>
                <w:webHidden/>
              </w:rPr>
              <w:fldChar w:fldCharType="end"/>
            </w:r>
          </w:hyperlink>
        </w:p>
        <w:p w14:paraId="0BB731BB" w14:textId="6B104020" w:rsidR="00220C5E" w:rsidRDefault="00D2121D">
          <w:pPr>
            <w:pStyle w:val="Verzeichnis1"/>
            <w:rPr>
              <w:rFonts w:asciiTheme="minorHAnsi" w:eastAsiaTheme="minorEastAsia" w:hAnsiTheme="minorHAnsi" w:cstheme="minorBidi"/>
              <w:b w:val="0"/>
              <w:szCs w:val="22"/>
            </w:rPr>
          </w:pPr>
          <w:hyperlink w:anchor="_Toc104736661" w:history="1">
            <w:r w:rsidR="00220C5E" w:rsidRPr="00642C43">
              <w:rPr>
                <w:rStyle w:val="Hyperlink"/>
              </w:rPr>
              <w:t>Stichwortverzeichnis</w:t>
            </w:r>
            <w:r w:rsidR="00220C5E">
              <w:rPr>
                <w:webHidden/>
              </w:rPr>
              <w:tab/>
            </w:r>
            <w:r w:rsidR="00220C5E">
              <w:rPr>
                <w:webHidden/>
              </w:rPr>
              <w:fldChar w:fldCharType="begin"/>
            </w:r>
            <w:r w:rsidR="00220C5E">
              <w:rPr>
                <w:webHidden/>
              </w:rPr>
              <w:instrText xml:space="preserve"> PAGEREF _Toc104736661 \h </w:instrText>
            </w:r>
            <w:r w:rsidR="00220C5E">
              <w:rPr>
                <w:webHidden/>
              </w:rPr>
            </w:r>
            <w:r w:rsidR="00220C5E">
              <w:rPr>
                <w:webHidden/>
              </w:rPr>
              <w:fldChar w:fldCharType="separate"/>
            </w:r>
            <w:r w:rsidR="00220C5E">
              <w:rPr>
                <w:webHidden/>
              </w:rPr>
              <w:t>18</w:t>
            </w:r>
            <w:r w:rsidR="00220C5E">
              <w:rPr>
                <w:webHidden/>
              </w:rPr>
              <w:fldChar w:fldCharType="end"/>
            </w:r>
          </w:hyperlink>
        </w:p>
        <w:p w14:paraId="24B818D9" w14:textId="0DFB915A" w:rsidR="00D80F5F" w:rsidRDefault="00D80F5F">
          <w:r>
            <w:rPr>
              <w:b/>
              <w:bCs/>
            </w:rPr>
            <w:fldChar w:fldCharType="end"/>
          </w:r>
        </w:p>
      </w:sdtContent>
    </w:sdt>
    <w:p w14:paraId="457CB955" w14:textId="144A3D86" w:rsidR="006A16D3" w:rsidRDefault="006A16D3" w:rsidP="00BF7C4F">
      <w:pPr>
        <w:pStyle w:val="berschriftohneNummer"/>
        <w:rPr>
          <w:rFonts w:ascii="Times New Roman" w:hAnsi="Times New Roman"/>
          <w:noProof/>
          <w:kern w:val="0"/>
          <w:sz w:val="22"/>
        </w:rPr>
        <w:sectPr w:rsidR="006A16D3" w:rsidSect="004E0FF6">
          <w:pgSz w:w="11906" w:h="16838" w:code="9"/>
          <w:pgMar w:top="1418" w:right="1418" w:bottom="1134" w:left="1985" w:header="720" w:footer="720" w:gutter="0"/>
          <w:cols w:space="720"/>
        </w:sectPr>
      </w:pPr>
    </w:p>
    <w:p w14:paraId="5CDEBBD5" w14:textId="77777777" w:rsidR="00835219" w:rsidRPr="00BF7C4F" w:rsidRDefault="00835219" w:rsidP="00BF7C4F">
      <w:pPr>
        <w:pStyle w:val="berschriftohneNummer"/>
      </w:pPr>
      <w:bookmarkStart w:id="7" w:name="_Toc350240640"/>
      <w:bookmarkStart w:id="8" w:name="_Toc104736645"/>
      <w:r w:rsidRPr="00BF7C4F">
        <w:lastRenderedPageBreak/>
        <w:t>Abbildungsverzeichnis</w:t>
      </w:r>
      <w:bookmarkEnd w:id="7"/>
      <w:bookmarkEnd w:id="8"/>
    </w:p>
    <w:p w14:paraId="4E3C719D" w14:textId="09F93419" w:rsidR="00835219" w:rsidRDefault="00835219" w:rsidP="00B85097">
      <w:pPr>
        <w:pStyle w:val="Verzeichnis2"/>
      </w:pPr>
    </w:p>
    <w:p w14:paraId="35F1DFC7" w14:textId="040507D7" w:rsidR="00835219" w:rsidRDefault="004E0FF6" w:rsidP="004E0FF6">
      <w:pPr>
        <w:pStyle w:val="berschriftohneNummer"/>
      </w:pPr>
      <w:r>
        <w:br w:type="page"/>
      </w:r>
      <w:bookmarkStart w:id="9" w:name="_Toc350240642"/>
      <w:bookmarkStart w:id="10" w:name="_Toc104736646"/>
      <w:r w:rsidR="00835219">
        <w:lastRenderedPageBreak/>
        <w:t>Abkürzungsverzeichnis</w:t>
      </w:r>
      <w:bookmarkEnd w:id="9"/>
      <w:bookmarkEnd w:id="10"/>
    </w:p>
    <w:p w14:paraId="376B8F01" w14:textId="4F4D941A" w:rsidR="00835219" w:rsidRDefault="00C6219C" w:rsidP="00B85097">
      <w:pPr>
        <w:pStyle w:val="Abkrzungsverzeichnis"/>
      </w:pPr>
      <w:r>
        <w:t>HRW</w:t>
      </w:r>
      <w:r w:rsidR="00835219">
        <w:tab/>
        <w:t xml:space="preserve">Hochschule </w:t>
      </w:r>
      <w:r>
        <w:t>Ruhr West</w:t>
      </w:r>
    </w:p>
    <w:p w14:paraId="6E378A7A" w14:textId="47624EE5" w:rsidR="00DA6875" w:rsidRDefault="00DA6875" w:rsidP="00B85097">
      <w:pPr>
        <w:pStyle w:val="Abkrzungsverzeichnis"/>
      </w:pPr>
      <w:r>
        <w:t>IOT</w:t>
      </w:r>
      <w:r>
        <w:tab/>
        <w:t xml:space="preserve">Internet </w:t>
      </w:r>
      <w:proofErr w:type="spellStart"/>
      <w:r>
        <w:t>of</w:t>
      </w:r>
      <w:proofErr w:type="spellEnd"/>
      <w:r>
        <w:t xml:space="preserve"> Things</w:t>
      </w:r>
    </w:p>
    <w:p w14:paraId="217984A1" w14:textId="77777777" w:rsidR="00DA6875" w:rsidRDefault="00DA6875" w:rsidP="00B85097">
      <w:pPr>
        <w:pStyle w:val="Abkrzungsverzeichnis"/>
      </w:pPr>
    </w:p>
    <w:p w14:paraId="3459DC80" w14:textId="551D7DB1" w:rsidR="00DA6875" w:rsidRPr="00DA6875" w:rsidRDefault="00DA6875" w:rsidP="00DA6875">
      <w:pPr>
        <w:sectPr w:rsidR="00DA6875" w:rsidRPr="00DA6875" w:rsidSect="004E0FF6">
          <w:pgSz w:w="11906" w:h="16838" w:code="9"/>
          <w:pgMar w:top="1418" w:right="1418" w:bottom="1134" w:left="1985" w:header="720" w:footer="720" w:gutter="0"/>
          <w:cols w:space="720"/>
        </w:sectPr>
      </w:pPr>
    </w:p>
    <w:p w14:paraId="7C54A455" w14:textId="77777777" w:rsidR="00835219" w:rsidRDefault="009E5256">
      <w:pPr>
        <w:pStyle w:val="berschrift1"/>
      </w:pPr>
      <w:bookmarkStart w:id="11" w:name="_Toc350240645"/>
      <w:bookmarkStart w:id="12" w:name="_Toc104736647"/>
      <w:r>
        <w:lastRenderedPageBreak/>
        <w:t>Einleitung</w:t>
      </w:r>
      <w:bookmarkEnd w:id="11"/>
      <w:bookmarkEnd w:id="12"/>
    </w:p>
    <w:p w14:paraId="7E7FC5CB" w14:textId="21783F0A" w:rsidR="00835219" w:rsidRDefault="00835219">
      <w:pPr>
        <w:pStyle w:val="berschrift1"/>
      </w:pPr>
      <w:bookmarkStart w:id="13" w:name="_Ref491749133"/>
      <w:bookmarkStart w:id="14" w:name="_Ref491749190"/>
      <w:bookmarkStart w:id="15" w:name="_Toc350240646"/>
      <w:bookmarkStart w:id="16" w:name="_Toc104736648"/>
      <w:r>
        <w:lastRenderedPageBreak/>
        <w:t>Ziele</w:t>
      </w:r>
      <w:bookmarkEnd w:id="13"/>
      <w:bookmarkEnd w:id="14"/>
      <w:bookmarkEnd w:id="15"/>
      <w:bookmarkEnd w:id="16"/>
    </w:p>
    <w:p w14:paraId="0A28F435" w14:textId="0F4F983D" w:rsidR="00835219" w:rsidRDefault="00835219">
      <w:r>
        <w:t>Ziel dieser Arbeit ist es,</w:t>
      </w:r>
    </w:p>
    <w:p w14:paraId="602D40B6" w14:textId="36C906D5" w:rsidR="00835219" w:rsidRDefault="00835219">
      <w:pPr>
        <w:pStyle w:val="berschrift1"/>
      </w:pPr>
      <w:bookmarkStart w:id="17" w:name="_Ref491684646"/>
      <w:bookmarkStart w:id="18" w:name="_Toc350240647"/>
      <w:bookmarkStart w:id="19" w:name="_Toc104736649"/>
      <w:r>
        <w:lastRenderedPageBreak/>
        <w:t>Stand der Technik</w:t>
      </w:r>
      <w:bookmarkEnd w:id="17"/>
      <w:bookmarkEnd w:id="18"/>
      <w:bookmarkEnd w:id="19"/>
    </w:p>
    <w:p w14:paraId="789B918A" w14:textId="2D341832" w:rsidR="00092AEC" w:rsidRDefault="00092AEC" w:rsidP="00CC5ADE">
      <w:pPr>
        <w:pStyle w:val="berschrift1"/>
      </w:pPr>
      <w:bookmarkStart w:id="20" w:name="_Toc104736650"/>
      <w:bookmarkStart w:id="21" w:name="_Ref491749304"/>
      <w:bookmarkStart w:id="22" w:name="_Ref347316747"/>
      <w:bookmarkStart w:id="23" w:name="_Toc350240654"/>
      <w:r>
        <w:lastRenderedPageBreak/>
        <w:t>Konzeptioneller Aufbau</w:t>
      </w:r>
      <w:bookmarkEnd w:id="20"/>
    </w:p>
    <w:p w14:paraId="5A65BBBF" w14:textId="77777777" w:rsidR="00FD0044" w:rsidRPr="00FD0044" w:rsidRDefault="00FD0044" w:rsidP="00FD0044"/>
    <w:p w14:paraId="37B60EFC" w14:textId="4B500736" w:rsidR="00092AEC" w:rsidRDefault="00587F5F" w:rsidP="00CC5ADE">
      <w:pPr>
        <w:pStyle w:val="berschrift1"/>
      </w:pPr>
      <w:bookmarkStart w:id="24" w:name="_Toc104736651"/>
      <w:r>
        <w:lastRenderedPageBreak/>
        <w:t>Kommunikation</w:t>
      </w:r>
      <w:bookmarkEnd w:id="24"/>
    </w:p>
    <w:p w14:paraId="6E67BBE8" w14:textId="56CC82AB" w:rsidR="00512A1B" w:rsidRDefault="00AB591A" w:rsidP="00512A1B">
      <w:pPr>
        <w:pStyle w:val="berschrift2"/>
      </w:pPr>
      <w:bookmarkStart w:id="25" w:name="_Toc104736652"/>
      <w:r>
        <w:t>Modul und Server</w:t>
      </w:r>
      <w:bookmarkEnd w:id="25"/>
    </w:p>
    <w:p w14:paraId="4FE8CF97" w14:textId="2722DADF" w:rsidR="00512A1B" w:rsidRPr="00512A1B" w:rsidRDefault="00AB591A" w:rsidP="00512A1B">
      <w:pPr>
        <w:pStyle w:val="berschrift2"/>
      </w:pPr>
      <w:bookmarkStart w:id="26" w:name="_Toc104736653"/>
      <w:r>
        <w:t>Endnutzer und Server</w:t>
      </w:r>
      <w:bookmarkEnd w:id="26"/>
    </w:p>
    <w:p w14:paraId="07CA2208" w14:textId="3AFF3F1C" w:rsidR="00405B7C" w:rsidRPr="00405B7C" w:rsidRDefault="00405B7C" w:rsidP="00405B7C"/>
    <w:p w14:paraId="33B73BA5" w14:textId="123D8A00" w:rsidR="006A680E" w:rsidRDefault="00587F5F" w:rsidP="00CC5ADE">
      <w:pPr>
        <w:pStyle w:val="berschrift1"/>
      </w:pPr>
      <w:bookmarkStart w:id="27" w:name="_Toc104736654"/>
      <w:r>
        <w:lastRenderedPageBreak/>
        <w:t xml:space="preserve">Messungen der </w:t>
      </w:r>
      <w:r w:rsidR="003E23D5">
        <w:t>einzelnen</w:t>
      </w:r>
      <w:r>
        <w:t xml:space="preserve"> Module</w:t>
      </w:r>
      <w:bookmarkEnd w:id="27"/>
    </w:p>
    <w:p w14:paraId="5A2E420B" w14:textId="0FEFECAB" w:rsidR="00587F5F" w:rsidRDefault="00587F5F" w:rsidP="00587F5F">
      <w:pPr>
        <w:pStyle w:val="berschrift2"/>
      </w:pPr>
      <w:bookmarkStart w:id="28" w:name="_Toc104736655"/>
      <w:r>
        <w:t>Wasserpegel</w:t>
      </w:r>
      <w:bookmarkEnd w:id="28"/>
    </w:p>
    <w:p w14:paraId="4728F549" w14:textId="05C1FE5C" w:rsidR="003E23D5" w:rsidRDefault="00587F5F" w:rsidP="000769C6">
      <w:pPr>
        <w:pStyle w:val="berschrift2"/>
      </w:pPr>
      <w:bookmarkStart w:id="29" w:name="_Toc104736656"/>
      <w:r>
        <w:t>Batterie</w:t>
      </w:r>
      <w:bookmarkStart w:id="30" w:name="_Toc350240679"/>
      <w:bookmarkEnd w:id="21"/>
      <w:bookmarkEnd w:id="22"/>
      <w:bookmarkEnd w:id="23"/>
      <w:bookmarkEnd w:id="29"/>
    </w:p>
    <w:p w14:paraId="44F59049" w14:textId="5D41973D" w:rsidR="005762DF" w:rsidRPr="005762DF" w:rsidRDefault="00D64400" w:rsidP="005762DF">
      <w:r>
        <w:t xml:space="preserve">                                                                                                                                                                                                       </w:t>
      </w:r>
    </w:p>
    <w:p w14:paraId="13B79B00" w14:textId="1BC62A4C" w:rsidR="00A02CBD" w:rsidRPr="003E23D5" w:rsidRDefault="003E23D5" w:rsidP="003E23D5">
      <w:pPr>
        <w:spacing w:before="0" w:line="240" w:lineRule="auto"/>
        <w:jc w:val="left"/>
        <w:rPr>
          <w:b/>
          <w:kern w:val="28"/>
          <w:sz w:val="28"/>
        </w:rPr>
      </w:pPr>
      <w:r>
        <w:br w:type="page"/>
      </w:r>
    </w:p>
    <w:p w14:paraId="40DB47DD" w14:textId="21F4CB53" w:rsidR="00835219" w:rsidRDefault="00835219" w:rsidP="000769C6">
      <w:pPr>
        <w:pStyle w:val="berschriftohneNummer"/>
      </w:pPr>
      <w:bookmarkStart w:id="31" w:name="_Toc104736657"/>
      <w:r>
        <w:lastRenderedPageBreak/>
        <w:t>Abbildungen</w:t>
      </w:r>
      <w:bookmarkEnd w:id="30"/>
      <w:bookmarkEnd w:id="31"/>
    </w:p>
    <w:p w14:paraId="3760B7BC" w14:textId="77777777" w:rsidR="00835219" w:rsidRDefault="00835219">
      <w:r>
        <w:t>Die korrekte Behandlung von Abbildung</w:t>
      </w:r>
      <w:r>
        <w:fldChar w:fldCharType="begin"/>
      </w:r>
      <w:r>
        <w:instrText xml:space="preserve"> XE "Abbildung" </w:instrText>
      </w:r>
      <w:r>
        <w:fldChar w:fldCharType="end"/>
      </w:r>
      <w:r>
        <w:t>en verursacht etwas Mühe, die sich aber lohnt, insbesondere weil dabei automatisch ein Abbildungsverzeichnis aufgebaut wird.</w:t>
      </w:r>
    </w:p>
    <w:p w14:paraId="147587F5" w14:textId="77777777" w:rsidR="00D5121E" w:rsidRDefault="00835219">
      <w:r>
        <w:t xml:space="preserve">Zunächst müssen Sie sich eine Grafik beschaffen und in das Dokument einfügen. Das kann über die Menüfunktion </w:t>
      </w:r>
      <w:r>
        <w:rPr>
          <w:i/>
        </w:rPr>
        <w:t>Einfügen – Grafik</w:t>
      </w:r>
      <w:r>
        <w:t xml:space="preserve"> geschehen oder aber mit Hilfe der Menüfunktion </w:t>
      </w:r>
      <w:r w:rsidR="00D5121E">
        <w:rPr>
          <w:i/>
        </w:rPr>
        <w:t>Start</w:t>
      </w:r>
      <w:r>
        <w:rPr>
          <w:i/>
        </w:rPr>
        <w:t xml:space="preserve"> – </w:t>
      </w:r>
      <w:r w:rsidR="00D5121E">
        <w:rPr>
          <w:i/>
        </w:rPr>
        <w:t xml:space="preserve">Einfügen – Grafiksymbol anklicken </w:t>
      </w:r>
      <w:r w:rsidR="00D5121E" w:rsidRPr="00D5121E">
        <w:t xml:space="preserve">oder </w:t>
      </w:r>
      <w:r w:rsidR="00D5121E">
        <w:rPr>
          <w:i/>
        </w:rPr>
        <w:t>Inhalte einfügen</w:t>
      </w:r>
      <w:r>
        <w:t xml:space="preserve"> über die Zwischenablage. Komplette Bildschirmabzüge</w:t>
      </w:r>
      <w:r>
        <w:fldChar w:fldCharType="begin"/>
      </w:r>
      <w:r>
        <w:instrText xml:space="preserve"> XE "Bildschirmabzüge" </w:instrText>
      </w:r>
      <w:r>
        <w:fldChar w:fldCharType="end"/>
      </w:r>
      <w:r>
        <w:t xml:space="preserve"> (Screenshots) übernehmen Sie mit der Taste </w:t>
      </w:r>
      <w:r>
        <w:rPr>
          <w:i/>
        </w:rPr>
        <w:t>Druck</w:t>
      </w:r>
      <w:r>
        <w:t xml:space="preserve">, einen Abzug des aktiven Bildschirmfensters mit der Tastenkombination </w:t>
      </w:r>
      <w:r>
        <w:rPr>
          <w:i/>
        </w:rPr>
        <w:t>Alt – Druck</w:t>
      </w:r>
      <w:r>
        <w:t xml:space="preserve"> in die Zwischenablage. Man kann nachträglich mit der Menüfunktion </w:t>
      </w:r>
      <w:r w:rsidR="00D5121E">
        <w:rPr>
          <w:i/>
        </w:rPr>
        <w:t>Grafik markieren bzw. anklicken - rechte Maustaste anklicken</w:t>
      </w:r>
      <w:r>
        <w:rPr>
          <w:i/>
        </w:rPr>
        <w:t xml:space="preserve"> – </w:t>
      </w:r>
      <w:r w:rsidR="00D5121E">
        <w:rPr>
          <w:i/>
        </w:rPr>
        <w:t xml:space="preserve">Grafik formatieren </w:t>
      </w:r>
      <w:r w:rsidR="00D5121E">
        <w:t xml:space="preserve">das Layout der Grafik korrigieren, z. B. eine Grafik in den Text einpassen, ihre Größe verändern, eine Umrandung der Grafik einfügen o.ä. </w:t>
      </w:r>
    </w:p>
    <w:p w14:paraId="7BED819D" w14:textId="77777777" w:rsidR="00835219" w:rsidRDefault="00835219">
      <w:r>
        <w:t xml:space="preserve">Es empfiehlt sich, vor dem Einfügen von Grafiken das Dokument zu sichern, da solche Vorgänge </w:t>
      </w:r>
      <w:r w:rsidR="004076C4">
        <w:t>bei großen Grafikdateien je nach Computer in seltenen Fällen</w:t>
      </w:r>
      <w:r>
        <w:t xml:space="preserve"> das Textsystem abstürzen lassen können. In diesem Fall versucht man die </w:t>
      </w:r>
      <w:proofErr w:type="spellStart"/>
      <w:r>
        <w:t>Einfügeoperation</w:t>
      </w:r>
      <w:proofErr w:type="spellEnd"/>
      <w:r>
        <w:t xml:space="preserve"> mit einem anderen Typ von Grafikdokument nochmals bzw. man wählt bei der Operation </w:t>
      </w:r>
      <w:r w:rsidR="004076C4">
        <w:rPr>
          <w:i/>
        </w:rPr>
        <w:t xml:space="preserve">Start – Einfügen – Grafiksymbol anklicken </w:t>
      </w:r>
      <w:r w:rsidR="004076C4" w:rsidRPr="00D5121E">
        <w:t xml:space="preserve">oder </w:t>
      </w:r>
      <w:r w:rsidR="004076C4">
        <w:rPr>
          <w:i/>
        </w:rPr>
        <w:t>Inhalte einfügen</w:t>
      </w:r>
      <w:r w:rsidR="004076C4">
        <w:t xml:space="preserve"> </w:t>
      </w:r>
      <w:r>
        <w:t>einen anderen Inhaltstyp.</w:t>
      </w:r>
    </w:p>
    <w:p w14:paraId="61926C67" w14:textId="77777777" w:rsidR="00835219" w:rsidRDefault="00835219">
      <w:r>
        <w:t xml:space="preserve">Vor Abbildungen sollte ein Abstand </w:t>
      </w:r>
      <w:r w:rsidR="003D7541">
        <w:t xml:space="preserve">z. B. </w:t>
      </w:r>
      <w:r>
        <w:t xml:space="preserve">von ca. 24pt gelassen werden. Außerdem empfiehlt es sich, Abbildungen zu zentrieren. Schließlich sollen Abbildungen mit der darunter stehenden Beschriftung eine Einheit bilden, die nicht durch einen Seitenwechsel getrennt werden kann. All dies lässt sich auf einen Schlag bewerkstelligen, indem man die Abbildung markiert und die Formatvorlage </w:t>
      </w:r>
      <w:r>
        <w:rPr>
          <w:i/>
        </w:rPr>
        <w:t>Abbildung</w:t>
      </w:r>
      <w:r>
        <w:t xml:space="preserve"> auswählt.</w:t>
      </w:r>
    </w:p>
    <w:p w14:paraId="74445FD9" w14:textId="61F86EFC" w:rsidR="00835219" w:rsidRDefault="00835219" w:rsidP="003E23D5">
      <w:r>
        <w:t>In die nächste Zeile nach einer Abbildung sollte eine Beschriftung</w:t>
      </w:r>
      <w:r>
        <w:fldChar w:fldCharType="begin"/>
      </w:r>
      <w:r>
        <w:instrText xml:space="preserve"> XE "Beschriftung" </w:instrText>
      </w:r>
      <w:r>
        <w:fldChar w:fldCharType="end"/>
      </w:r>
      <w:r>
        <w:t xml:space="preserve"> platziert werden. Dies geschieht über die Menüfunktion </w:t>
      </w:r>
      <w:r w:rsidR="00F22237">
        <w:rPr>
          <w:i/>
        </w:rPr>
        <w:t>Verweise</w:t>
      </w:r>
      <w:r>
        <w:rPr>
          <w:i/>
        </w:rPr>
        <w:t xml:space="preserve"> – Beschriftung</w:t>
      </w:r>
      <w:r w:rsidR="00F22237">
        <w:rPr>
          <w:i/>
        </w:rPr>
        <w:t xml:space="preserve"> einfügen</w:t>
      </w:r>
      <w:r>
        <w:t>. Als Kategorie wird Abbildung gewählt und die Beschriftung, die bereits das Wort Abbildung und die zugehörige Nummer enthält, wird mit einem Doppelpunkt</w:t>
      </w:r>
      <w:r w:rsidR="007069CA">
        <w:t>, anschließend einem Tabulatorschritt, damit die Einrückung bei allen Bildunterschrift</w:t>
      </w:r>
      <w:r w:rsidR="00F87EB6">
        <w:t>en</w:t>
      </w:r>
      <w:r w:rsidR="007069CA">
        <w:t xml:space="preserve"> gleich ist,</w:t>
      </w:r>
      <w:r>
        <w:t xml:space="preserve"> und der eigentli</w:t>
      </w:r>
      <w:r>
        <w:lastRenderedPageBreak/>
        <w:t>chen Bildunterschrift ergänzt (</w:t>
      </w:r>
      <w:r>
        <w:fldChar w:fldCharType="begin"/>
      </w:r>
      <w:r>
        <w:instrText xml:space="preserve"> REF _Ref491680009 \h </w:instrText>
      </w:r>
      <w:r>
        <w:fldChar w:fldCharType="separate"/>
      </w:r>
      <w:r w:rsidR="00F44C05">
        <w:t xml:space="preserve">Abbildung </w:t>
      </w:r>
      <w:r w:rsidR="00F44C05">
        <w:rPr>
          <w:noProof/>
        </w:rPr>
        <w:t>3</w:t>
      </w:r>
      <w:r>
        <w:fldChar w:fldCharType="end"/>
      </w:r>
      <w:r>
        <w:t>).</w:t>
      </w:r>
      <w:r w:rsidR="004E4669">
        <w:rPr>
          <w:noProof/>
        </w:rPr>
        <w:drawing>
          <wp:inline distT="0" distB="0" distL="0" distR="0" wp14:anchorId="56D513E7" wp14:editId="14ABD78D">
            <wp:extent cx="4041140" cy="2618740"/>
            <wp:effectExtent l="0" t="0" r="0" b="6350"/>
            <wp:docPr id="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41140" cy="2618740"/>
                    </a:xfrm>
                    <a:prstGeom prst="rect">
                      <a:avLst/>
                    </a:prstGeom>
                    <a:noFill/>
                    <a:ln>
                      <a:noFill/>
                    </a:ln>
                  </pic:spPr>
                </pic:pic>
              </a:graphicData>
            </a:graphic>
          </wp:inline>
        </w:drawing>
      </w:r>
    </w:p>
    <w:p w14:paraId="7E1DFEE4" w14:textId="77777777" w:rsidR="00835219" w:rsidRDefault="00835219">
      <w:pPr>
        <w:pStyle w:val="Beschriftung"/>
      </w:pPr>
      <w:bookmarkStart w:id="32" w:name="_Ref491680009"/>
      <w:bookmarkStart w:id="33" w:name="_Toc349031283"/>
      <w:r>
        <w:t xml:space="preserve">Abbildung </w:t>
      </w:r>
      <w:fldSimple w:instr=" SEQ Abbildung \* ARABIC ">
        <w:r w:rsidR="00F44C05">
          <w:rPr>
            <w:noProof/>
          </w:rPr>
          <w:t>3</w:t>
        </w:r>
      </w:fldSimple>
      <w:bookmarkEnd w:id="32"/>
      <w:r w:rsidR="00FC64F5">
        <w:t>:</w:t>
      </w:r>
      <w:r w:rsidR="00FC64F5">
        <w:tab/>
      </w:r>
      <w:r>
        <w:t>Einfügen von Beschriftungen</w:t>
      </w:r>
      <w:bookmarkEnd w:id="33"/>
    </w:p>
    <w:p w14:paraId="5FC862CB" w14:textId="77777777" w:rsidR="00835219" w:rsidRDefault="00835219">
      <w:r>
        <w:t>Das Verwenden dieser Funktionalität bringt mehrere Vorteile mit sich:</w:t>
      </w:r>
    </w:p>
    <w:p w14:paraId="2582EA3A" w14:textId="77777777" w:rsidR="00835219" w:rsidRDefault="00835219" w:rsidP="00835219">
      <w:pPr>
        <w:numPr>
          <w:ilvl w:val="0"/>
          <w:numId w:val="18"/>
        </w:numPr>
      </w:pPr>
      <w:bookmarkStart w:id="34" w:name="Aufzaehlungsbeispiel"/>
      <w:bookmarkEnd w:id="34"/>
      <w:r>
        <w:t>Abbildungen werden automatisch nummeriert. Wenn Abbildungen gelöscht, eingefügt oder umgeordnet werden, dann wird eine automatische Neunummerierung vorgenommen.</w:t>
      </w:r>
    </w:p>
    <w:p w14:paraId="2A607CCD" w14:textId="77777777" w:rsidR="00835219" w:rsidRDefault="00835219" w:rsidP="00835219">
      <w:pPr>
        <w:numPr>
          <w:ilvl w:val="0"/>
          <w:numId w:val="18"/>
        </w:numPr>
      </w:pPr>
      <w:r>
        <w:t>Abbildungen mit Beschriftungen werden automatisch ins Abbildungsverzeichnis übernommen.</w:t>
      </w:r>
    </w:p>
    <w:p w14:paraId="755F4652" w14:textId="05738945" w:rsidR="00835219" w:rsidRDefault="00835219" w:rsidP="0073595F">
      <w:pPr>
        <w:numPr>
          <w:ilvl w:val="0"/>
          <w:numId w:val="18"/>
        </w:numPr>
      </w:pPr>
      <w:r>
        <w:t xml:space="preserve">Es ist möglich, über die Menüfunktion </w:t>
      </w:r>
      <w:r w:rsidRPr="003E23D5">
        <w:rPr>
          <w:i/>
        </w:rPr>
        <w:t>Einfügen – Querverweis</w:t>
      </w:r>
      <w:r>
        <w:t xml:space="preserve"> eine Abbildungsbeschriftung oder Abbildungsnummer in Form sogenannter Querverweise (</w:t>
      </w:r>
      <w:r>
        <w:fldChar w:fldCharType="begin"/>
      </w:r>
      <w:r>
        <w:instrText xml:space="preserve"> REF _Ref491680786 \h </w:instrText>
      </w:r>
      <w:r>
        <w:fldChar w:fldCharType="separate"/>
      </w:r>
      <w:r w:rsidR="00F44C05">
        <w:t xml:space="preserve">Abbildung </w:t>
      </w:r>
      <w:r w:rsidR="00F44C05">
        <w:rPr>
          <w:noProof/>
        </w:rPr>
        <w:t>4</w:t>
      </w:r>
      <w:r>
        <w:fldChar w:fldCharType="end"/>
      </w:r>
      <w:r>
        <w:t>) in den normalen Text zu übernehmen, in denen sich Änderungen der Beschriftung oder der Nummerierung automatisch aktualisieren.</w:t>
      </w:r>
      <w:r w:rsidR="004E4669">
        <w:rPr>
          <w:noProof/>
        </w:rPr>
        <w:drawing>
          <wp:inline distT="0" distB="0" distL="0" distR="0" wp14:anchorId="3398454B" wp14:editId="73A71008">
            <wp:extent cx="4402455" cy="3284855"/>
            <wp:effectExtent l="0" t="0" r="0"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02455" cy="3284855"/>
                    </a:xfrm>
                    <a:prstGeom prst="rect">
                      <a:avLst/>
                    </a:prstGeom>
                    <a:noFill/>
                    <a:ln>
                      <a:noFill/>
                    </a:ln>
                  </pic:spPr>
                </pic:pic>
              </a:graphicData>
            </a:graphic>
          </wp:inline>
        </w:drawing>
      </w:r>
    </w:p>
    <w:p w14:paraId="6319A88E" w14:textId="77777777" w:rsidR="00835219" w:rsidRDefault="00835219">
      <w:pPr>
        <w:pStyle w:val="Beschriftung"/>
      </w:pPr>
      <w:bookmarkStart w:id="35" w:name="_Ref491680786"/>
      <w:bookmarkStart w:id="36" w:name="_Toc349031284"/>
      <w:r>
        <w:lastRenderedPageBreak/>
        <w:t xml:space="preserve">Abbildung </w:t>
      </w:r>
      <w:fldSimple w:instr=" SEQ Abbildung \* ARABIC ">
        <w:r w:rsidR="00F44C05">
          <w:rPr>
            <w:noProof/>
          </w:rPr>
          <w:t>4</w:t>
        </w:r>
      </w:fldSimple>
      <w:bookmarkEnd w:id="35"/>
      <w:r w:rsidR="00456A08">
        <w:t>:</w:t>
      </w:r>
      <w:r w:rsidR="00456A08">
        <w:tab/>
      </w:r>
      <w:r>
        <w:t>Einfügen eines Querverweises auf eine Abbildung</w:t>
      </w:r>
      <w:bookmarkEnd w:id="36"/>
    </w:p>
    <w:p w14:paraId="0DE23CB6" w14:textId="77777777" w:rsidR="00761A62" w:rsidRDefault="00761A62" w:rsidP="00E76173">
      <w:pPr>
        <w:pStyle w:val="berschrift1"/>
        <w:numPr>
          <w:ilvl w:val="0"/>
          <w:numId w:val="0"/>
        </w:numPr>
        <w:sectPr w:rsidR="00761A62" w:rsidSect="004E0FF6">
          <w:headerReference w:type="default" r:id="rId19"/>
          <w:pgSz w:w="11906" w:h="16838" w:code="9"/>
          <w:pgMar w:top="1418" w:right="1418" w:bottom="1134" w:left="1985" w:header="720" w:footer="720" w:gutter="0"/>
          <w:cols w:space="720"/>
        </w:sectPr>
      </w:pPr>
    </w:p>
    <w:bookmarkStart w:id="37" w:name="_Toc104736658" w:displacedByCustomXml="next"/>
    <w:sdt>
      <w:sdtPr>
        <w:rPr>
          <w:b w:val="0"/>
          <w:kern w:val="0"/>
          <w:sz w:val="22"/>
        </w:rPr>
        <w:id w:val="103159746"/>
        <w:docPartObj>
          <w:docPartGallery w:val="Bibliographies"/>
          <w:docPartUnique/>
        </w:docPartObj>
      </w:sdtPr>
      <w:sdtEndPr/>
      <w:sdtContent>
        <w:p w14:paraId="1937A09E" w14:textId="76B118D8" w:rsidR="00652955" w:rsidRDefault="00652955" w:rsidP="0096601B">
          <w:pPr>
            <w:pStyle w:val="berschrift1"/>
            <w:numPr>
              <w:ilvl w:val="0"/>
              <w:numId w:val="0"/>
            </w:numPr>
          </w:pPr>
          <w:r>
            <w:t>Literaturverzeichnis</w:t>
          </w:r>
          <w:bookmarkEnd w:id="37"/>
        </w:p>
        <w:sdt>
          <w:sdtPr>
            <w:id w:val="111145805"/>
            <w:bibliography/>
          </w:sdtPr>
          <w:sdtEndPr/>
          <w:sdtContent>
            <w:p w14:paraId="756D96F5" w14:textId="77777777" w:rsidR="00533064" w:rsidRDefault="00652955" w:rsidP="00533064">
              <w:pPr>
                <w:pStyle w:val="Literaturverzeichnis"/>
                <w:ind w:left="720" w:hanging="720"/>
                <w:rPr>
                  <w:noProof/>
                  <w:sz w:val="24"/>
                  <w:szCs w:val="24"/>
                </w:rPr>
              </w:pPr>
              <w:r>
                <w:fldChar w:fldCharType="begin"/>
              </w:r>
              <w:r>
                <w:instrText>BIBLIOGRAPHY</w:instrText>
              </w:r>
              <w:r>
                <w:fldChar w:fldCharType="separate"/>
              </w:r>
              <w:r w:rsidR="00533064">
                <w:rPr>
                  <w:noProof/>
                </w:rPr>
                <w:t xml:space="preserve">az-delivery. (05 2022). </w:t>
              </w:r>
              <w:r w:rsidR="00533064">
                <w:rPr>
                  <w:i/>
                  <w:iCs/>
                  <w:noProof/>
                </w:rPr>
                <w:t>www.az-delivery.de</w:t>
              </w:r>
              <w:r w:rsidR="00533064">
                <w:rPr>
                  <w:noProof/>
                </w:rPr>
                <w:t>. Von https://www.az-delivery.de/blogs/azdelivery-blog-fur-arduino-und-raspberry-pi/vl53l0x-time-of-flight-tof-laser-abstandssensor-teil-2 abgerufen</w:t>
              </w:r>
            </w:p>
            <w:p w14:paraId="084534E9" w14:textId="77777777" w:rsidR="00533064" w:rsidRDefault="00533064" w:rsidP="00533064">
              <w:pPr>
                <w:pStyle w:val="Literaturverzeichnis"/>
                <w:ind w:left="720" w:hanging="720"/>
                <w:rPr>
                  <w:noProof/>
                </w:rPr>
              </w:pPr>
              <w:r>
                <w:rPr>
                  <w:noProof/>
                </w:rPr>
                <w:t xml:space="preserve">az-delivery. (05 2022). </w:t>
              </w:r>
              <w:r>
                <w:rPr>
                  <w:i/>
                  <w:iCs/>
                  <w:noProof/>
                </w:rPr>
                <w:t>www.az-delivery.de</w:t>
              </w:r>
              <w:r>
                <w:rPr>
                  <w:noProof/>
                </w:rPr>
                <w:t>. Von https://www.az-delivery.de/blogs/azdelivery-blog-fur-arduino-und-raspberry-pi/vl53l0x-time-of-flight-tof-laser-abstandssensor-teil-1 abgerufen</w:t>
              </w:r>
            </w:p>
            <w:p w14:paraId="620B8484" w14:textId="77777777" w:rsidR="00533064" w:rsidRDefault="00533064" w:rsidP="00533064">
              <w:pPr>
                <w:pStyle w:val="Literaturverzeichnis"/>
                <w:ind w:left="720" w:hanging="720"/>
                <w:rPr>
                  <w:noProof/>
                </w:rPr>
              </w:pPr>
              <w:r>
                <w:rPr>
                  <w:noProof/>
                </w:rPr>
                <w:t xml:space="preserve">Ovcharov, A. (05 2022). </w:t>
              </w:r>
              <w:r>
                <w:rPr>
                  <w:i/>
                  <w:iCs/>
                  <w:noProof/>
                </w:rPr>
                <w:t>en.ovcharov.me</w:t>
              </w:r>
              <w:r>
                <w:rPr>
                  <w:noProof/>
                </w:rPr>
                <w:t>. Von https://en.ovcharov.me/2020/02/29/how-to-measure-battery-level-with-esp32-microcontroller/ abgerufen</w:t>
              </w:r>
            </w:p>
            <w:p w14:paraId="6EE7ACCB" w14:textId="77777777" w:rsidR="00533064" w:rsidRDefault="00533064" w:rsidP="00533064">
              <w:pPr>
                <w:pStyle w:val="Literaturverzeichnis"/>
                <w:ind w:left="720" w:hanging="720"/>
                <w:rPr>
                  <w:noProof/>
                </w:rPr>
              </w:pPr>
              <w:r>
                <w:rPr>
                  <w:noProof/>
                </w:rPr>
                <w:t xml:space="preserve">pangodream. (05 2022). </w:t>
              </w:r>
              <w:r>
                <w:rPr>
                  <w:i/>
                  <w:iCs/>
                  <w:noProof/>
                </w:rPr>
                <w:t>www.pangodream.es</w:t>
              </w:r>
              <w:r>
                <w:rPr>
                  <w:noProof/>
                </w:rPr>
                <w:t>. Von https://www.pangodream.es/esp32-getting-battery-charging-level abgerufen</w:t>
              </w:r>
            </w:p>
            <w:p w14:paraId="48DCD6B7" w14:textId="77777777" w:rsidR="00533064" w:rsidRDefault="00533064" w:rsidP="00533064">
              <w:pPr>
                <w:pStyle w:val="Literaturverzeichnis"/>
                <w:ind w:left="720" w:hanging="720"/>
                <w:rPr>
                  <w:noProof/>
                </w:rPr>
              </w:pPr>
              <w:r>
                <w:rPr>
                  <w:i/>
                  <w:iCs/>
                  <w:noProof/>
                </w:rPr>
                <w:t>randomnerdtutorials.com</w:t>
              </w:r>
              <w:r>
                <w:rPr>
                  <w:noProof/>
                </w:rPr>
                <w:t>. (05 2022). Von https://randomnerdtutorials.com/esp32-lora-rfm95-transceiver-arduino-ide/ abgerufen</w:t>
              </w:r>
            </w:p>
            <w:p w14:paraId="5B2604C5" w14:textId="77777777" w:rsidR="00533064" w:rsidRDefault="00533064" w:rsidP="00533064">
              <w:pPr>
                <w:pStyle w:val="Literaturverzeichnis"/>
                <w:ind w:left="720" w:hanging="720"/>
                <w:rPr>
                  <w:noProof/>
                </w:rPr>
              </w:pPr>
              <w:r>
                <w:rPr>
                  <w:i/>
                  <w:iCs/>
                  <w:noProof/>
                </w:rPr>
                <w:t>rntlab.com</w:t>
              </w:r>
              <w:r>
                <w:rPr>
                  <w:noProof/>
                </w:rPr>
                <w:t>. (05 2022). Von https://rntlab.com/question/is-it-possible-to-power-the-esp32-directly-with-a-cr123-battery/ abgerufen</w:t>
              </w:r>
            </w:p>
            <w:p w14:paraId="5C91CEAF" w14:textId="77777777" w:rsidR="00533064" w:rsidRDefault="00533064" w:rsidP="00533064">
              <w:pPr>
                <w:pStyle w:val="Literaturverzeichnis"/>
                <w:ind w:left="720" w:hanging="720"/>
                <w:rPr>
                  <w:noProof/>
                </w:rPr>
              </w:pPr>
              <w:r>
                <w:rPr>
                  <w:noProof/>
                </w:rPr>
                <w:t xml:space="preserve">Sparkfun. (05 2022). </w:t>
              </w:r>
              <w:r>
                <w:rPr>
                  <w:i/>
                  <w:iCs/>
                  <w:noProof/>
                </w:rPr>
                <w:t>cdn.sparkfun.com.</w:t>
              </w:r>
              <w:r>
                <w:rPr>
                  <w:noProof/>
                </w:rPr>
                <w:t xml:space="preserve"> Von https://cdn.sparkfun.com/assets/learn_tutorials/8/0/4/RFM95_96_97_98W.pdf abgerufen</w:t>
              </w:r>
            </w:p>
            <w:p w14:paraId="60B2F699" w14:textId="77777777" w:rsidR="00533064" w:rsidRDefault="00533064" w:rsidP="00533064">
              <w:pPr>
                <w:pStyle w:val="Literaturverzeichnis"/>
                <w:ind w:left="720" w:hanging="720"/>
                <w:rPr>
                  <w:noProof/>
                </w:rPr>
              </w:pPr>
              <w:r>
                <w:rPr>
                  <w:noProof/>
                </w:rPr>
                <w:t xml:space="preserve">STMicroelectronics. (05 2022). </w:t>
              </w:r>
              <w:r>
                <w:rPr>
                  <w:i/>
                  <w:iCs/>
                  <w:noProof/>
                </w:rPr>
                <w:t>www.st.com.</w:t>
              </w:r>
              <w:r>
                <w:rPr>
                  <w:noProof/>
                </w:rPr>
                <w:t xml:space="preserve"> Von https://www.st.com/resource/en/user_manual/um2039-world-smallest-timeofflight-ranging-and-gesture-detection-sensor-application-programming-interface-stmicroelectronics.pdf abgerufen</w:t>
              </w:r>
            </w:p>
            <w:p w14:paraId="06199C87" w14:textId="7FD3AD6D" w:rsidR="00652955" w:rsidRDefault="00652955" w:rsidP="00533064">
              <w:r>
                <w:rPr>
                  <w:b/>
                  <w:bCs/>
                </w:rPr>
                <w:fldChar w:fldCharType="end"/>
              </w:r>
            </w:p>
          </w:sdtContent>
        </w:sdt>
      </w:sdtContent>
    </w:sdt>
    <w:p w14:paraId="0DFEAEC7" w14:textId="240ECDE0" w:rsidR="00A55B70" w:rsidRDefault="00691DD0" w:rsidP="00652955">
      <w:pPr>
        <w:pStyle w:val="berschrift1"/>
        <w:numPr>
          <w:ilvl w:val="0"/>
          <w:numId w:val="0"/>
        </w:numPr>
      </w:pPr>
      <w:bookmarkStart w:id="38" w:name="_Toc104736659"/>
      <w:r>
        <w:lastRenderedPageBreak/>
        <w:t>Anhang</w:t>
      </w:r>
      <w:bookmarkEnd w:id="38"/>
    </w:p>
    <w:p w14:paraId="78356D25" w14:textId="1AC26383" w:rsidR="007C5E3C" w:rsidRDefault="007C5E3C" w:rsidP="00960F3D">
      <w:pPr>
        <w:ind w:left="357"/>
        <w:rPr>
          <w:b/>
        </w:rPr>
      </w:pPr>
      <w:r>
        <w:rPr>
          <w:b/>
        </w:rPr>
        <w:t xml:space="preserve">Anhang A: </w:t>
      </w:r>
      <w:r>
        <w:rPr>
          <w:b/>
          <w:i/>
        </w:rPr>
        <w:t>Sourcecode</w:t>
      </w:r>
      <w:r w:rsidR="00960F3D">
        <w:rPr>
          <w:b/>
          <w:i/>
        </w:rPr>
        <w:t xml:space="preserve"> ESP32</w:t>
      </w:r>
    </w:p>
    <w:p w14:paraId="34A90D91" w14:textId="109A0208" w:rsidR="007C5E3C" w:rsidRDefault="007C5E3C" w:rsidP="007C5E3C">
      <w:pPr>
        <w:ind w:left="357"/>
        <w:rPr>
          <w:b/>
        </w:rPr>
      </w:pPr>
      <w:r>
        <w:rPr>
          <w:b/>
        </w:rPr>
        <w:t xml:space="preserve">Anhang B: </w:t>
      </w:r>
      <w:r w:rsidR="00960F3D">
        <w:rPr>
          <w:b/>
          <w:i/>
        </w:rPr>
        <w:t>Sourcecode Website</w:t>
      </w:r>
    </w:p>
    <w:p w14:paraId="39FA5B97" w14:textId="180B53FF" w:rsidR="007C5E3C" w:rsidRPr="007C5E3C" w:rsidRDefault="007C5E3C" w:rsidP="007C5E3C">
      <w:pPr>
        <w:sectPr w:rsidR="007C5E3C" w:rsidRPr="007C5E3C" w:rsidSect="004E0FF6">
          <w:pgSz w:w="11906" w:h="16838" w:code="9"/>
          <w:pgMar w:top="1418" w:right="1418" w:bottom="1134" w:left="1985" w:header="720" w:footer="720" w:gutter="0"/>
          <w:cols w:space="720"/>
        </w:sectPr>
      </w:pPr>
    </w:p>
    <w:p w14:paraId="549882CD" w14:textId="77777777" w:rsidR="00835219" w:rsidRDefault="00835219">
      <w:pPr>
        <w:pStyle w:val="berschrift1"/>
        <w:numPr>
          <w:ilvl w:val="0"/>
          <w:numId w:val="0"/>
        </w:numPr>
      </w:pPr>
      <w:bookmarkStart w:id="39" w:name="_Toc350240710"/>
      <w:bookmarkStart w:id="40" w:name="_Toc104736660"/>
      <w:r>
        <w:lastRenderedPageBreak/>
        <w:t>Erklärung</w:t>
      </w:r>
      <w:bookmarkEnd w:id="39"/>
      <w:bookmarkEnd w:id="40"/>
    </w:p>
    <w:p w14:paraId="79DECF3B" w14:textId="77777777" w:rsidR="00835219" w:rsidRDefault="00835219">
      <w:pPr>
        <w:spacing w:after="480"/>
      </w:pPr>
      <w:r>
        <w:t>Hiermit erkläre ich,</w:t>
      </w:r>
      <w:r w:rsidR="00417E11">
        <w:t xml:space="preserve"> dass ich die vorliegende Bachelor</w:t>
      </w:r>
      <w:r>
        <w:t>arbeit selbständig angefertigt habe. Es wurden nur die in der Arbeit ausdrücklich benannten Quellen und Hilfsmittel benutzt. Wörtlich oder sinngemäß übernommenes Gedankengut habe ich als solches kenntlich gemacht.</w:t>
      </w:r>
      <w:r w:rsidR="00A02194">
        <w:t xml:space="preserve"> Die vorgelegte Arbeit hat weder in der gegenwärtigen noch in einer anderen Fassung schon einem anderen Fachbereich der Hochschule Ruhr West oder einer anderen wissenschaftlichen Hochschule vorgelegen.</w:t>
      </w:r>
    </w:p>
    <w:p w14:paraId="73C105B0" w14:textId="77777777" w:rsidR="00835219" w:rsidRDefault="00835219">
      <w:pPr>
        <w:tabs>
          <w:tab w:val="left" w:pos="2835"/>
          <w:tab w:val="left" w:pos="4962"/>
          <w:tab w:val="left" w:pos="7937"/>
        </w:tabs>
        <w:rPr>
          <w:u w:val="single"/>
        </w:rPr>
      </w:pPr>
      <w:r>
        <w:rPr>
          <w:u w:val="single"/>
        </w:rPr>
        <w:tab/>
      </w:r>
      <w:r>
        <w:tab/>
      </w:r>
      <w:r>
        <w:rPr>
          <w:u w:val="single"/>
        </w:rPr>
        <w:tab/>
      </w:r>
    </w:p>
    <w:p w14:paraId="4F04297F" w14:textId="77777777" w:rsidR="00835219" w:rsidRDefault="00835219">
      <w:pPr>
        <w:tabs>
          <w:tab w:val="left" w:pos="2835"/>
          <w:tab w:val="left" w:pos="4962"/>
          <w:tab w:val="left" w:pos="7937"/>
        </w:tabs>
        <w:jc w:val="left"/>
      </w:pPr>
      <w:r>
        <w:t>Ort, Datum</w:t>
      </w:r>
      <w:r>
        <w:tab/>
      </w:r>
      <w:r>
        <w:tab/>
        <w:t>Unterschrift</w:t>
      </w:r>
    </w:p>
    <w:p w14:paraId="6DB8D103" w14:textId="77777777" w:rsidR="00835219" w:rsidRDefault="00835219">
      <w:pPr>
        <w:sectPr w:rsidR="00835219" w:rsidSect="004E0FF6">
          <w:pgSz w:w="11906" w:h="16838" w:code="9"/>
          <w:pgMar w:top="1418" w:right="1418" w:bottom="1134" w:left="1985" w:header="720" w:footer="720" w:gutter="0"/>
          <w:cols w:space="720"/>
        </w:sectPr>
      </w:pPr>
    </w:p>
    <w:p w14:paraId="66376529" w14:textId="77777777" w:rsidR="00835219" w:rsidRDefault="00835219">
      <w:pPr>
        <w:pStyle w:val="berschrift1"/>
        <w:numPr>
          <w:ilvl w:val="0"/>
          <w:numId w:val="0"/>
        </w:numPr>
      </w:pPr>
      <w:bookmarkStart w:id="41" w:name="_Toc350240711"/>
      <w:bookmarkStart w:id="42" w:name="_Toc104736661"/>
      <w:r>
        <w:lastRenderedPageBreak/>
        <w:t>Stichwortverzeichnis</w:t>
      </w:r>
      <w:bookmarkEnd w:id="41"/>
      <w:bookmarkEnd w:id="42"/>
    </w:p>
    <w:p w14:paraId="7630C682" w14:textId="77777777" w:rsidR="004E57BC" w:rsidRDefault="00835219">
      <w:pPr>
        <w:rPr>
          <w:noProof/>
        </w:rPr>
        <w:sectPr w:rsidR="004E57BC" w:rsidSect="004E57BC">
          <w:headerReference w:type="first" r:id="rId20"/>
          <w:type w:val="continuous"/>
          <w:pgSz w:w="11906" w:h="16838" w:code="9"/>
          <w:pgMar w:top="1418" w:right="1418" w:bottom="1134" w:left="1985" w:header="720" w:footer="720" w:gutter="0"/>
          <w:cols w:space="720"/>
        </w:sectPr>
      </w:pPr>
      <w:r>
        <w:fldChar w:fldCharType="begin"/>
      </w:r>
      <w:r>
        <w:instrText xml:space="preserve"> INDEX \c "2" </w:instrText>
      </w:r>
      <w:r>
        <w:fldChar w:fldCharType="separate"/>
      </w:r>
    </w:p>
    <w:p w14:paraId="483C69A7" w14:textId="77777777" w:rsidR="004E57BC" w:rsidRDefault="004E57BC">
      <w:pPr>
        <w:pStyle w:val="Index1"/>
        <w:tabs>
          <w:tab w:val="right" w:leader="dot" w:pos="3881"/>
        </w:tabs>
      </w:pPr>
      <w:r>
        <w:t>Abbildung  26</w:t>
      </w:r>
    </w:p>
    <w:p w14:paraId="50AE1265" w14:textId="77777777" w:rsidR="004E57BC" w:rsidRDefault="004E57BC">
      <w:pPr>
        <w:pStyle w:val="Index1"/>
        <w:tabs>
          <w:tab w:val="right" w:leader="dot" w:pos="3881"/>
        </w:tabs>
      </w:pPr>
      <w:r>
        <w:t>Abbildungsverzeichnis  16</w:t>
      </w:r>
    </w:p>
    <w:p w14:paraId="410487A8" w14:textId="77777777" w:rsidR="004E57BC" w:rsidRDefault="004E57BC">
      <w:pPr>
        <w:pStyle w:val="Index1"/>
        <w:tabs>
          <w:tab w:val="right" w:leader="dot" w:pos="3881"/>
        </w:tabs>
      </w:pPr>
      <w:r>
        <w:t>Abkürzungsverzeichnis  16</w:t>
      </w:r>
    </w:p>
    <w:p w14:paraId="65D4FF23" w14:textId="77777777" w:rsidR="004E57BC" w:rsidRDefault="004E57BC">
      <w:pPr>
        <w:pStyle w:val="Index1"/>
        <w:tabs>
          <w:tab w:val="right" w:leader="dot" w:pos="3881"/>
        </w:tabs>
      </w:pPr>
      <w:r>
        <w:t>Absatz  36, 46</w:t>
      </w:r>
    </w:p>
    <w:p w14:paraId="374CCA04" w14:textId="77777777" w:rsidR="004E57BC" w:rsidRDefault="004E57BC">
      <w:pPr>
        <w:pStyle w:val="Index1"/>
        <w:tabs>
          <w:tab w:val="right" w:leader="dot" w:pos="3881"/>
        </w:tabs>
      </w:pPr>
      <w:r>
        <w:t>Absatzmarken  39</w:t>
      </w:r>
    </w:p>
    <w:p w14:paraId="17EECF4D" w14:textId="77777777" w:rsidR="004E57BC" w:rsidRDefault="004E57BC">
      <w:pPr>
        <w:pStyle w:val="Index1"/>
        <w:tabs>
          <w:tab w:val="right" w:leader="dot" w:pos="3881"/>
        </w:tabs>
      </w:pPr>
      <w:r>
        <w:t>Abstand zwischen Absätzen  36</w:t>
      </w:r>
    </w:p>
    <w:p w14:paraId="3F937A44" w14:textId="77777777" w:rsidR="004E57BC" w:rsidRDefault="004E57BC">
      <w:pPr>
        <w:pStyle w:val="Index1"/>
        <w:tabs>
          <w:tab w:val="right" w:leader="dot" w:pos="3881"/>
        </w:tabs>
      </w:pPr>
      <w:r>
        <w:t>Abstract  15</w:t>
      </w:r>
    </w:p>
    <w:p w14:paraId="17C64C83" w14:textId="77777777" w:rsidR="004E57BC" w:rsidRDefault="004E57BC">
      <w:pPr>
        <w:pStyle w:val="Index1"/>
        <w:tabs>
          <w:tab w:val="right" w:leader="dot" w:pos="3881"/>
        </w:tabs>
      </w:pPr>
      <w:r>
        <w:t>Angebotsorientiertheit  11</w:t>
      </w:r>
    </w:p>
    <w:p w14:paraId="2D71EDD8" w14:textId="77777777" w:rsidR="004E57BC" w:rsidRDefault="004E57BC">
      <w:pPr>
        <w:pStyle w:val="Index1"/>
        <w:tabs>
          <w:tab w:val="right" w:leader="dot" w:pos="3881"/>
        </w:tabs>
      </w:pPr>
      <w:r>
        <w:t>Anhänge  18</w:t>
      </w:r>
    </w:p>
    <w:p w14:paraId="06BE506A" w14:textId="77777777" w:rsidR="004E57BC" w:rsidRDefault="004E57BC">
      <w:pPr>
        <w:pStyle w:val="Index1"/>
        <w:tabs>
          <w:tab w:val="right" w:leader="dot" w:pos="3881"/>
        </w:tabs>
      </w:pPr>
      <w:r>
        <w:t>Anleitungen  12</w:t>
      </w:r>
    </w:p>
    <w:p w14:paraId="4E1F96EC" w14:textId="77777777" w:rsidR="004E57BC" w:rsidRDefault="004E57BC">
      <w:pPr>
        <w:pStyle w:val="Index1"/>
        <w:tabs>
          <w:tab w:val="right" w:leader="dot" w:pos="3881"/>
        </w:tabs>
      </w:pPr>
      <w:r>
        <w:t>Ansicht  38</w:t>
      </w:r>
    </w:p>
    <w:p w14:paraId="2CEDC037" w14:textId="77777777" w:rsidR="004E57BC" w:rsidRDefault="004E57BC">
      <w:pPr>
        <w:pStyle w:val="Index1"/>
        <w:tabs>
          <w:tab w:val="right" w:leader="dot" w:pos="3881"/>
        </w:tabs>
      </w:pPr>
      <w:r>
        <w:t>Arbeitserleichterung  11</w:t>
      </w:r>
    </w:p>
    <w:p w14:paraId="37F3C7B6" w14:textId="77777777" w:rsidR="004E57BC" w:rsidRDefault="004E57BC">
      <w:pPr>
        <w:pStyle w:val="Index1"/>
        <w:tabs>
          <w:tab w:val="right" w:leader="dot" w:pos="3881"/>
        </w:tabs>
      </w:pPr>
      <w:r>
        <w:t>Aufzählungen  32</w:t>
      </w:r>
    </w:p>
    <w:p w14:paraId="1E4160C5" w14:textId="77777777" w:rsidR="004E57BC" w:rsidRDefault="004E57BC">
      <w:pPr>
        <w:pStyle w:val="Index1"/>
        <w:tabs>
          <w:tab w:val="right" w:leader="dot" w:pos="3881"/>
        </w:tabs>
      </w:pPr>
      <w:r>
        <w:t>Auto-Wiederherstellen  39</w:t>
      </w:r>
    </w:p>
    <w:p w14:paraId="4D2A1C43" w14:textId="77777777" w:rsidR="004E57BC" w:rsidRDefault="004E57BC">
      <w:pPr>
        <w:pStyle w:val="Index1"/>
        <w:tabs>
          <w:tab w:val="right" w:leader="dot" w:pos="3881"/>
        </w:tabs>
      </w:pPr>
      <w:r>
        <w:t>Beschriftung  26</w:t>
      </w:r>
    </w:p>
    <w:p w14:paraId="638B271B" w14:textId="77777777" w:rsidR="004E57BC" w:rsidRDefault="004E57BC">
      <w:pPr>
        <w:pStyle w:val="Index1"/>
        <w:tabs>
          <w:tab w:val="right" w:leader="dot" w:pos="3881"/>
        </w:tabs>
      </w:pPr>
      <w:r>
        <w:t>Bildschirmabzüge  26</w:t>
      </w:r>
    </w:p>
    <w:p w14:paraId="6C681ECF" w14:textId="77777777" w:rsidR="004E57BC" w:rsidRDefault="004E57BC">
      <w:pPr>
        <w:pStyle w:val="Index1"/>
        <w:tabs>
          <w:tab w:val="right" w:leader="dot" w:pos="3881"/>
        </w:tabs>
      </w:pPr>
      <w:r>
        <w:t>Bindestrich  37</w:t>
      </w:r>
    </w:p>
    <w:p w14:paraId="7172C988" w14:textId="77777777" w:rsidR="004E57BC" w:rsidRDefault="004E57BC">
      <w:pPr>
        <w:pStyle w:val="Index1"/>
        <w:tabs>
          <w:tab w:val="right" w:leader="dot" w:pos="3881"/>
        </w:tabs>
      </w:pPr>
      <w:r>
        <w:t>Computerprogramm  31</w:t>
      </w:r>
    </w:p>
    <w:p w14:paraId="5BAA5A9E" w14:textId="77777777" w:rsidR="004E57BC" w:rsidRDefault="004E57BC">
      <w:pPr>
        <w:pStyle w:val="Index1"/>
        <w:tabs>
          <w:tab w:val="right" w:leader="dot" w:pos="3881"/>
        </w:tabs>
      </w:pPr>
      <w:r>
        <w:t>Datei-Info  40</w:t>
      </w:r>
    </w:p>
    <w:p w14:paraId="3163551D" w14:textId="77777777" w:rsidR="004E57BC" w:rsidRDefault="004E57BC">
      <w:pPr>
        <w:pStyle w:val="Index1"/>
        <w:tabs>
          <w:tab w:val="right" w:leader="dot" w:pos="3881"/>
        </w:tabs>
      </w:pPr>
      <w:r>
        <w:t>Dokumentvorlage  12, 46</w:t>
      </w:r>
    </w:p>
    <w:p w14:paraId="4AC4FAB9" w14:textId="77777777" w:rsidR="004E57BC" w:rsidRDefault="004E57BC">
      <w:pPr>
        <w:pStyle w:val="Index1"/>
        <w:tabs>
          <w:tab w:val="right" w:leader="dot" w:pos="3881"/>
        </w:tabs>
      </w:pPr>
      <w:r>
        <w:t>Ebenen  33</w:t>
      </w:r>
    </w:p>
    <w:p w14:paraId="01D36619" w14:textId="77777777" w:rsidR="004E57BC" w:rsidRDefault="004E57BC">
      <w:pPr>
        <w:pStyle w:val="Index1"/>
        <w:tabs>
          <w:tab w:val="right" w:leader="dot" w:pos="3881"/>
        </w:tabs>
      </w:pPr>
      <w:r>
        <w:t>Einrückungen  32</w:t>
      </w:r>
    </w:p>
    <w:p w14:paraId="26008D39" w14:textId="77777777" w:rsidR="004E57BC" w:rsidRDefault="004E57BC">
      <w:pPr>
        <w:pStyle w:val="Index1"/>
        <w:tabs>
          <w:tab w:val="right" w:leader="dot" w:pos="3881"/>
        </w:tabs>
      </w:pPr>
      <w:r>
        <w:t>Erklärung  19</w:t>
      </w:r>
    </w:p>
    <w:p w14:paraId="7E3689C4" w14:textId="77777777" w:rsidR="004E57BC" w:rsidRDefault="004E57BC">
      <w:pPr>
        <w:pStyle w:val="Index1"/>
        <w:tabs>
          <w:tab w:val="right" w:leader="dot" w:pos="3881"/>
        </w:tabs>
      </w:pPr>
      <w:r>
        <w:t>Fehler  38</w:t>
      </w:r>
    </w:p>
    <w:p w14:paraId="0D500EAE" w14:textId="77777777" w:rsidR="004E57BC" w:rsidRDefault="004E57BC">
      <w:pPr>
        <w:pStyle w:val="Index1"/>
        <w:tabs>
          <w:tab w:val="right" w:leader="dot" w:pos="3881"/>
        </w:tabs>
      </w:pPr>
      <w:r>
        <w:t>Fließtext  24</w:t>
      </w:r>
    </w:p>
    <w:p w14:paraId="534FE108" w14:textId="77777777" w:rsidR="004E57BC" w:rsidRDefault="004E57BC">
      <w:pPr>
        <w:pStyle w:val="Index1"/>
        <w:tabs>
          <w:tab w:val="right" w:leader="dot" w:pos="3881"/>
        </w:tabs>
      </w:pPr>
      <w:r>
        <w:t>Formatvorlage  13, 23, 46</w:t>
      </w:r>
    </w:p>
    <w:p w14:paraId="3A78D61C" w14:textId="77777777" w:rsidR="004E57BC" w:rsidRDefault="004E57BC">
      <w:pPr>
        <w:pStyle w:val="Index1"/>
        <w:tabs>
          <w:tab w:val="right" w:leader="dot" w:pos="3881"/>
        </w:tabs>
      </w:pPr>
      <w:r>
        <w:t>Formatvorlagen-Katalog  35</w:t>
      </w:r>
    </w:p>
    <w:p w14:paraId="48BAC0B8" w14:textId="77777777" w:rsidR="004E57BC" w:rsidRDefault="004E57BC">
      <w:pPr>
        <w:pStyle w:val="Index1"/>
        <w:tabs>
          <w:tab w:val="right" w:leader="dot" w:pos="3881"/>
        </w:tabs>
      </w:pPr>
      <w:r>
        <w:t>Funktionalitäten  23</w:t>
      </w:r>
    </w:p>
    <w:p w14:paraId="3F8036CC" w14:textId="77777777" w:rsidR="004E57BC" w:rsidRDefault="004E57BC">
      <w:pPr>
        <w:pStyle w:val="Index1"/>
        <w:tabs>
          <w:tab w:val="right" w:leader="dot" w:pos="3881"/>
        </w:tabs>
      </w:pPr>
      <w:r>
        <w:t>Fußnoten  25</w:t>
      </w:r>
    </w:p>
    <w:p w14:paraId="34C315CA" w14:textId="77777777" w:rsidR="004E57BC" w:rsidRDefault="004E57BC">
      <w:pPr>
        <w:pStyle w:val="Index1"/>
        <w:tabs>
          <w:tab w:val="right" w:leader="dot" w:pos="3881"/>
        </w:tabs>
      </w:pPr>
      <w:r>
        <w:t>Glossar  18</w:t>
      </w:r>
    </w:p>
    <w:p w14:paraId="3B27AC84" w14:textId="77777777" w:rsidR="004E57BC" w:rsidRDefault="004E57BC">
      <w:pPr>
        <w:pStyle w:val="Index1"/>
        <w:tabs>
          <w:tab w:val="right" w:leader="dot" w:pos="3881"/>
        </w:tabs>
      </w:pPr>
      <w:r>
        <w:t>Index  19</w:t>
      </w:r>
    </w:p>
    <w:p w14:paraId="7C121E63" w14:textId="77777777" w:rsidR="004E57BC" w:rsidRDefault="004E57BC">
      <w:pPr>
        <w:pStyle w:val="Index1"/>
        <w:tabs>
          <w:tab w:val="right" w:leader="dot" w:pos="3881"/>
        </w:tabs>
      </w:pPr>
      <w:r>
        <w:t>Inhalt der Arbeit  16</w:t>
      </w:r>
    </w:p>
    <w:p w14:paraId="5E24C562" w14:textId="77777777" w:rsidR="004E57BC" w:rsidRDefault="004E57BC">
      <w:pPr>
        <w:pStyle w:val="Index1"/>
        <w:tabs>
          <w:tab w:val="right" w:leader="dot" w:pos="3881"/>
        </w:tabs>
      </w:pPr>
      <w:r>
        <w:t>Inhaltsverzeichnis  16</w:t>
      </w:r>
    </w:p>
    <w:p w14:paraId="43B51F89" w14:textId="77777777" w:rsidR="004E57BC" w:rsidRDefault="004E57BC">
      <w:pPr>
        <w:pStyle w:val="Index1"/>
        <w:tabs>
          <w:tab w:val="right" w:leader="dot" w:pos="3881"/>
        </w:tabs>
      </w:pPr>
      <w:r>
        <w:t>Keywords  15</w:t>
      </w:r>
    </w:p>
    <w:p w14:paraId="1687A9EE" w14:textId="77777777" w:rsidR="004E57BC" w:rsidRDefault="004E57BC">
      <w:pPr>
        <w:pStyle w:val="Index1"/>
        <w:tabs>
          <w:tab w:val="right" w:leader="dot" w:pos="3881"/>
        </w:tabs>
      </w:pPr>
      <w:r>
        <w:t>Kopfzeile  24</w:t>
      </w:r>
    </w:p>
    <w:p w14:paraId="6D8EDD29" w14:textId="77777777" w:rsidR="004E57BC" w:rsidRDefault="004E57BC">
      <w:pPr>
        <w:pStyle w:val="Index1"/>
        <w:tabs>
          <w:tab w:val="right" w:leader="dot" w:pos="3881"/>
        </w:tabs>
      </w:pPr>
      <w:r>
        <w:t>Kurzfassung  15</w:t>
      </w:r>
    </w:p>
    <w:p w14:paraId="1CC75599" w14:textId="77777777" w:rsidR="004E57BC" w:rsidRDefault="004E57BC">
      <w:pPr>
        <w:pStyle w:val="Index1"/>
        <w:tabs>
          <w:tab w:val="right" w:leader="dot" w:pos="3881"/>
        </w:tabs>
      </w:pPr>
      <w:r>
        <w:t>Leerzeichen  39</w:t>
      </w:r>
    </w:p>
    <w:p w14:paraId="262B910C" w14:textId="77777777" w:rsidR="004E57BC" w:rsidRDefault="004E57BC">
      <w:pPr>
        <w:pStyle w:val="Index1"/>
        <w:tabs>
          <w:tab w:val="right" w:leader="dot" w:pos="3881"/>
        </w:tabs>
      </w:pPr>
      <w:r>
        <w:t>Literaturverzeichnis  18, 34</w:t>
      </w:r>
    </w:p>
    <w:p w14:paraId="70683141" w14:textId="77777777" w:rsidR="004E57BC" w:rsidRDefault="004E57BC">
      <w:pPr>
        <w:pStyle w:val="Index1"/>
        <w:tabs>
          <w:tab w:val="right" w:leader="dot" w:pos="3881"/>
        </w:tabs>
      </w:pPr>
      <w:r>
        <w:t>Muster  13, 15</w:t>
      </w:r>
    </w:p>
    <w:p w14:paraId="683677C8" w14:textId="77777777" w:rsidR="004E57BC" w:rsidRDefault="004E57BC">
      <w:pPr>
        <w:pStyle w:val="Index1"/>
        <w:tabs>
          <w:tab w:val="right" w:leader="dot" w:pos="3881"/>
        </w:tabs>
      </w:pPr>
      <w:r>
        <w:t>nicht druckbare Zeichen  19, 37</w:t>
      </w:r>
    </w:p>
    <w:p w14:paraId="0C9E2686" w14:textId="77777777" w:rsidR="004E57BC" w:rsidRDefault="004E57BC">
      <w:pPr>
        <w:pStyle w:val="Index1"/>
        <w:tabs>
          <w:tab w:val="right" w:leader="dot" w:pos="3881"/>
        </w:tabs>
      </w:pPr>
      <w:r>
        <w:t>Nummerierungen  32</w:t>
      </w:r>
    </w:p>
    <w:p w14:paraId="2A38A79E" w14:textId="77777777" w:rsidR="004E57BC" w:rsidRDefault="004E57BC">
      <w:pPr>
        <w:pStyle w:val="Index1"/>
        <w:tabs>
          <w:tab w:val="right" w:leader="dot" w:pos="3881"/>
        </w:tabs>
      </w:pPr>
      <w:r>
        <w:t>Qualitätssicherung  11</w:t>
      </w:r>
    </w:p>
    <w:p w14:paraId="5A831012" w14:textId="77777777" w:rsidR="004E57BC" w:rsidRDefault="004E57BC">
      <w:pPr>
        <w:pStyle w:val="Index1"/>
        <w:tabs>
          <w:tab w:val="right" w:leader="dot" w:pos="3881"/>
        </w:tabs>
      </w:pPr>
      <w:r>
        <w:t>Quellenangabe  30</w:t>
      </w:r>
    </w:p>
    <w:p w14:paraId="710C5ACD" w14:textId="77777777" w:rsidR="004E57BC" w:rsidRDefault="004E57BC">
      <w:pPr>
        <w:pStyle w:val="Index1"/>
        <w:tabs>
          <w:tab w:val="right" w:leader="dot" w:pos="3881"/>
        </w:tabs>
      </w:pPr>
      <w:r>
        <w:t>Rechtschreibprüfung  25</w:t>
      </w:r>
    </w:p>
    <w:p w14:paraId="020469A1" w14:textId="77777777" w:rsidR="004E57BC" w:rsidRDefault="004E57BC">
      <w:pPr>
        <w:pStyle w:val="Index1"/>
        <w:tabs>
          <w:tab w:val="right" w:leader="dot" w:pos="3881"/>
        </w:tabs>
      </w:pPr>
      <w:r>
        <w:t>Rechtschreibung  36, 40</w:t>
      </w:r>
    </w:p>
    <w:p w14:paraId="7E550267" w14:textId="77777777" w:rsidR="004E57BC" w:rsidRDefault="004E57BC">
      <w:pPr>
        <w:pStyle w:val="Index1"/>
        <w:tabs>
          <w:tab w:val="right" w:leader="dot" w:pos="3881"/>
        </w:tabs>
      </w:pPr>
      <w:r>
        <w:t>Schlagwörter  15</w:t>
      </w:r>
    </w:p>
    <w:p w14:paraId="1E4A1D1D" w14:textId="77777777" w:rsidR="004E57BC" w:rsidRDefault="004E57BC">
      <w:pPr>
        <w:pStyle w:val="Index1"/>
        <w:tabs>
          <w:tab w:val="right" w:leader="dot" w:pos="3881"/>
        </w:tabs>
      </w:pPr>
      <w:r>
        <w:t>Schriftart  24</w:t>
      </w:r>
    </w:p>
    <w:p w14:paraId="1C4B971D" w14:textId="77777777" w:rsidR="004E57BC" w:rsidRDefault="004E57BC">
      <w:pPr>
        <w:pStyle w:val="Index1"/>
        <w:tabs>
          <w:tab w:val="right" w:leader="dot" w:pos="3881"/>
        </w:tabs>
      </w:pPr>
      <w:r>
        <w:t>Seiteneinrichtung  24</w:t>
      </w:r>
    </w:p>
    <w:p w14:paraId="1AF0E225" w14:textId="77777777" w:rsidR="004E57BC" w:rsidRDefault="004E57BC">
      <w:pPr>
        <w:pStyle w:val="Index1"/>
        <w:tabs>
          <w:tab w:val="right" w:leader="dot" w:pos="3881"/>
        </w:tabs>
      </w:pPr>
      <w:r>
        <w:t>Sicherungen  38</w:t>
      </w:r>
    </w:p>
    <w:p w14:paraId="2620582B" w14:textId="77777777" w:rsidR="004E57BC" w:rsidRDefault="004E57BC">
      <w:pPr>
        <w:pStyle w:val="Index1"/>
        <w:tabs>
          <w:tab w:val="right" w:leader="dot" w:pos="3881"/>
        </w:tabs>
      </w:pPr>
      <w:r>
        <w:t>Sichtbarkeit  37</w:t>
      </w:r>
    </w:p>
    <w:p w14:paraId="41E34256" w14:textId="77777777" w:rsidR="004E57BC" w:rsidRDefault="004E57BC">
      <w:pPr>
        <w:pStyle w:val="Index1"/>
        <w:tabs>
          <w:tab w:val="right" w:leader="dot" w:pos="3881"/>
        </w:tabs>
      </w:pPr>
      <w:r>
        <w:t>Silbentrennung  25, 37, 40</w:t>
      </w:r>
    </w:p>
    <w:p w14:paraId="4674B97B" w14:textId="77777777" w:rsidR="004E57BC" w:rsidRDefault="004E57BC">
      <w:pPr>
        <w:pStyle w:val="Index1"/>
        <w:tabs>
          <w:tab w:val="right" w:leader="dot" w:pos="3881"/>
        </w:tabs>
      </w:pPr>
      <w:r>
        <w:t>Speichern  38</w:t>
      </w:r>
    </w:p>
    <w:p w14:paraId="06FC6E2B" w14:textId="77777777" w:rsidR="004E57BC" w:rsidRDefault="004E57BC">
      <w:pPr>
        <w:pStyle w:val="Index1"/>
        <w:tabs>
          <w:tab w:val="right" w:leader="dot" w:pos="3881"/>
        </w:tabs>
      </w:pPr>
      <w:r>
        <w:t>Standard (Formatvorlage)  24</w:t>
      </w:r>
    </w:p>
    <w:p w14:paraId="1D1B09DE" w14:textId="77777777" w:rsidR="004E57BC" w:rsidRDefault="004E57BC">
      <w:pPr>
        <w:pStyle w:val="Index1"/>
        <w:tabs>
          <w:tab w:val="right" w:leader="dot" w:pos="3881"/>
        </w:tabs>
      </w:pPr>
      <w:r>
        <w:t>Stichwortverzeichnis  19</w:t>
      </w:r>
    </w:p>
    <w:p w14:paraId="31563D80" w14:textId="77777777" w:rsidR="004E57BC" w:rsidRDefault="004E57BC">
      <w:pPr>
        <w:pStyle w:val="Index1"/>
        <w:tabs>
          <w:tab w:val="right" w:leader="dot" w:pos="3881"/>
        </w:tabs>
      </w:pPr>
      <w:r>
        <w:t>Tabellen  28</w:t>
      </w:r>
    </w:p>
    <w:p w14:paraId="548225A6" w14:textId="77777777" w:rsidR="004E57BC" w:rsidRDefault="004E57BC">
      <w:pPr>
        <w:pStyle w:val="Index1"/>
        <w:tabs>
          <w:tab w:val="right" w:leader="dot" w:pos="3881"/>
        </w:tabs>
      </w:pPr>
      <w:r>
        <w:t>Tabellenüberschrift  28</w:t>
      </w:r>
    </w:p>
    <w:p w14:paraId="1FEB3C74" w14:textId="77777777" w:rsidR="004E57BC" w:rsidRDefault="004E57BC">
      <w:pPr>
        <w:pStyle w:val="Index1"/>
        <w:tabs>
          <w:tab w:val="right" w:leader="dot" w:pos="3881"/>
        </w:tabs>
      </w:pPr>
      <w:r>
        <w:t>Tabellenverzeichnis  16</w:t>
      </w:r>
    </w:p>
    <w:p w14:paraId="1E7AFE3E" w14:textId="77777777" w:rsidR="004E57BC" w:rsidRDefault="004E57BC">
      <w:pPr>
        <w:pStyle w:val="Index1"/>
        <w:tabs>
          <w:tab w:val="right" w:leader="dot" w:pos="3881"/>
        </w:tabs>
      </w:pPr>
      <w:r>
        <w:t>Titelblatt  15</w:t>
      </w:r>
    </w:p>
    <w:p w14:paraId="6F784AAA" w14:textId="77777777" w:rsidR="004E57BC" w:rsidRDefault="004E57BC">
      <w:pPr>
        <w:pStyle w:val="Index1"/>
        <w:tabs>
          <w:tab w:val="right" w:leader="dot" w:pos="3881"/>
        </w:tabs>
      </w:pPr>
      <w:r>
        <w:t>Trennstriche  37</w:t>
      </w:r>
    </w:p>
    <w:p w14:paraId="74D55A29" w14:textId="77777777" w:rsidR="004E57BC" w:rsidRDefault="004E57BC">
      <w:pPr>
        <w:pStyle w:val="Index1"/>
        <w:tabs>
          <w:tab w:val="right" w:leader="dot" w:pos="3881"/>
        </w:tabs>
      </w:pPr>
      <w:r>
        <w:t>Überschriften  33</w:t>
      </w:r>
    </w:p>
    <w:p w14:paraId="37F0C138" w14:textId="77777777" w:rsidR="004E57BC" w:rsidRDefault="004E57BC">
      <w:pPr>
        <w:pStyle w:val="Index1"/>
        <w:tabs>
          <w:tab w:val="right" w:leader="dot" w:pos="3881"/>
        </w:tabs>
      </w:pPr>
      <w:r>
        <w:t>Untertitel  15</w:t>
      </w:r>
    </w:p>
    <w:p w14:paraId="2A315198" w14:textId="77777777" w:rsidR="004E57BC" w:rsidRDefault="004E57BC">
      <w:pPr>
        <w:pStyle w:val="Index1"/>
        <w:tabs>
          <w:tab w:val="right" w:leader="dot" w:pos="3881"/>
        </w:tabs>
      </w:pPr>
      <w:r>
        <w:t>Vorgaben  12</w:t>
      </w:r>
    </w:p>
    <w:p w14:paraId="4113FC4D" w14:textId="77777777" w:rsidR="004E57BC" w:rsidRDefault="004E57BC">
      <w:pPr>
        <w:pStyle w:val="Index1"/>
        <w:tabs>
          <w:tab w:val="right" w:leader="dot" w:pos="3881"/>
        </w:tabs>
      </w:pPr>
      <w:r>
        <w:t>Vorwort  16</w:t>
      </w:r>
    </w:p>
    <w:p w14:paraId="36C2E5C6" w14:textId="77777777" w:rsidR="004E57BC" w:rsidRDefault="004E57BC">
      <w:pPr>
        <w:pStyle w:val="Index1"/>
        <w:tabs>
          <w:tab w:val="right" w:leader="dot" w:pos="3881"/>
        </w:tabs>
      </w:pPr>
      <w:r>
        <w:t>Word-Dokument  13</w:t>
      </w:r>
    </w:p>
    <w:p w14:paraId="6DF5A190" w14:textId="77777777" w:rsidR="004E57BC" w:rsidRDefault="004E57BC">
      <w:pPr>
        <w:pStyle w:val="Index1"/>
        <w:tabs>
          <w:tab w:val="right" w:leader="dot" w:pos="3881"/>
        </w:tabs>
      </w:pPr>
      <w:r>
        <w:t>Word-Dokumentvorlage  13, 34</w:t>
      </w:r>
    </w:p>
    <w:p w14:paraId="0343F9D7" w14:textId="77777777" w:rsidR="004E57BC" w:rsidRDefault="004E57BC">
      <w:pPr>
        <w:pStyle w:val="Index1"/>
        <w:tabs>
          <w:tab w:val="right" w:leader="dot" w:pos="3881"/>
        </w:tabs>
      </w:pPr>
      <w:r>
        <w:t>Zitat  29</w:t>
      </w:r>
    </w:p>
    <w:p w14:paraId="61D46F91" w14:textId="77777777" w:rsidR="004E57BC" w:rsidRDefault="004E57BC">
      <w:pPr>
        <w:rPr>
          <w:noProof/>
        </w:rPr>
        <w:sectPr w:rsidR="004E57BC" w:rsidSect="004E57BC">
          <w:type w:val="continuous"/>
          <w:pgSz w:w="11906" w:h="16838" w:code="9"/>
          <w:pgMar w:top="1418" w:right="1418" w:bottom="1134" w:left="1985" w:header="720" w:footer="720" w:gutter="0"/>
          <w:cols w:num="2" w:space="720"/>
        </w:sectPr>
      </w:pPr>
    </w:p>
    <w:p w14:paraId="2DC8EBF0" w14:textId="77777777" w:rsidR="00835219" w:rsidRDefault="00835219">
      <w:r>
        <w:fldChar w:fldCharType="end"/>
      </w:r>
    </w:p>
    <w:sectPr w:rsidR="00835219" w:rsidSect="004E57BC">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39364" w14:textId="77777777" w:rsidR="00D2121D" w:rsidRDefault="00D2121D">
      <w:pPr>
        <w:spacing w:before="0" w:line="240" w:lineRule="auto"/>
      </w:pPr>
      <w:r>
        <w:separator/>
      </w:r>
    </w:p>
  </w:endnote>
  <w:endnote w:type="continuationSeparator" w:id="0">
    <w:p w14:paraId="34A28E70" w14:textId="77777777" w:rsidR="00D2121D" w:rsidRDefault="00D2121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8F8FC" w14:textId="77777777" w:rsidR="00F87EB6" w:rsidRPr="00A34677" w:rsidRDefault="00F87EB6" w:rsidP="00A34677">
    <w:pPr>
      <w:pStyle w:val="Fuzeile"/>
    </w:pPr>
    <w:r w:rsidRPr="00A34677">
      <w:fldChar w:fldCharType="begin"/>
    </w:r>
    <w:r w:rsidRPr="00A34677">
      <w:instrText>PAGE   \* MERGEFORMAT</w:instrText>
    </w:r>
    <w:r w:rsidRPr="00A34677">
      <w:fldChar w:fldCharType="separate"/>
    </w:r>
    <w:r w:rsidR="00323183">
      <w:rPr>
        <w:noProof/>
      </w:rPr>
      <w:t>5</w:t>
    </w:r>
    <w:r w:rsidRPr="00A34677">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26717" w14:textId="77777777" w:rsidR="00F87EB6" w:rsidRDefault="00F87EB6" w:rsidP="00AB6222">
    <w:pPr>
      <w:pStyle w:val="Fuzeile"/>
    </w:pPr>
    <w:r w:rsidRPr="00A34677">
      <w:fldChar w:fldCharType="begin"/>
    </w:r>
    <w:r w:rsidRPr="00A34677">
      <w:instrText>PAGE   \* MERGEFORMAT</w:instrText>
    </w:r>
    <w:r w:rsidRPr="00A34677">
      <w:fldChar w:fldCharType="separate"/>
    </w:r>
    <w:r>
      <w:rPr>
        <w:noProof/>
      </w:rPr>
      <w:t>7</w:t>
    </w:r>
    <w:r w:rsidRPr="00A34677">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2A232" w14:textId="77777777" w:rsidR="00D2121D" w:rsidRDefault="00D2121D">
      <w:pPr>
        <w:spacing w:before="0" w:line="240" w:lineRule="auto"/>
      </w:pPr>
      <w:r>
        <w:separator/>
      </w:r>
    </w:p>
  </w:footnote>
  <w:footnote w:type="continuationSeparator" w:id="0">
    <w:p w14:paraId="622CFB95" w14:textId="77777777" w:rsidR="00D2121D" w:rsidRDefault="00D2121D">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5A5BB" w14:textId="29838FF7" w:rsidR="00F87EB6" w:rsidRDefault="00F87EB6" w:rsidP="00A34677">
    <w:pPr>
      <w:pStyle w:val="KopfzeileHRW"/>
    </w:pPr>
    <w:r>
      <w:fldChar w:fldCharType="begin"/>
    </w:r>
    <w:r>
      <w:instrText xml:space="preserve"> IF  </w:instrText>
    </w:r>
    <w:fldSimple w:instr=" STYLEREF &quot;Überschrift 1&quot; \n \* MERGEFORMAT ">
      <w:r w:rsidR="00D80F5F">
        <w:rPr>
          <w:noProof/>
        </w:rPr>
        <w:instrText>0</w:instrText>
      </w:r>
    </w:fldSimple>
    <w:r>
      <w:instrText xml:space="preserve">&lt;&gt;"0" </w:instrText>
    </w:r>
    <w:r>
      <w:fldChar w:fldCharType="begin"/>
    </w:r>
    <w:r>
      <w:instrText xml:space="preserve"> QUOTE </w:instrText>
    </w:r>
    <w:fldSimple w:instr=" STYLEREF &quot;Überschrift 1&quot; \n \* MERGEFORMAT ">
      <w:r>
        <w:rPr>
          <w:noProof/>
        </w:rPr>
        <w:instrText>8</w:instrText>
      </w:r>
    </w:fldSimple>
    <w:r>
      <w:instrText xml:space="preserve"> " " \* MERGEFORMAT </w:instrText>
    </w:r>
    <w:r>
      <w:fldChar w:fldCharType="separate"/>
    </w:r>
    <w:r>
      <w:rPr>
        <w:noProof/>
      </w:rPr>
      <w:instrText>8</w:instrText>
    </w:r>
    <w:r>
      <w:instrText xml:space="preserve"> </w:instrText>
    </w:r>
    <w:r>
      <w:fldChar w:fldCharType="end"/>
    </w:r>
    <w:r>
      <w:instrText xml:space="preserve"> \* MERGEFORMAT </w:instrText>
    </w:r>
    <w:r>
      <w:fldChar w:fldCharType="end"/>
    </w:r>
    <w:r>
      <w:fldChar w:fldCharType="begin"/>
    </w:r>
    <w:r>
      <w:instrText xml:space="preserve"> STYLEREF "Überschrift 1" \* MERGEFORMAT </w:instrText>
    </w:r>
    <w:r>
      <w:rPr>
        <w:noProof/>
      </w:rPr>
      <w:fldChar w:fldCharType="end"/>
    </w:r>
    <w:r>
      <w:tab/>
      <w:t>Kurztitel der Arbeit (+ ggf. Autor/in)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589CC" w14:textId="77777777" w:rsidR="00F87EB6" w:rsidRDefault="00F87EB6">
    <w:pPr>
      <w:pStyle w:val="Kopfzeile"/>
      <w:pBdr>
        <w:bottom w:val="none" w:sz="0" w:space="0" w:color="auto"/>
      </w:pBdr>
    </w:pPr>
    <w:r>
      <w:rPr>
        <w:noProof/>
      </w:rPr>
      <w:drawing>
        <wp:anchor distT="0" distB="0" distL="114300" distR="114300" simplePos="0" relativeHeight="251660288" behindDoc="1" locked="0" layoutInCell="1" allowOverlap="1" wp14:anchorId="177562F1" wp14:editId="0D6166AF">
          <wp:simplePos x="0" y="0"/>
          <wp:positionH relativeFrom="column">
            <wp:posOffset>2797175</wp:posOffset>
          </wp:positionH>
          <wp:positionV relativeFrom="paragraph">
            <wp:posOffset>240665</wp:posOffset>
          </wp:positionV>
          <wp:extent cx="2686050" cy="857250"/>
          <wp:effectExtent l="0" t="0" r="0" b="0"/>
          <wp:wrapNone/>
          <wp:docPr id="1" name="Bild 1" descr="Logo_HRW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RW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86050" cy="85725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44CB6" w14:textId="14DBED4B" w:rsidR="00F87EB6" w:rsidRDefault="00D2121D" w:rsidP="00A34677">
    <w:pPr>
      <w:pStyle w:val="KopfzeileHRW"/>
    </w:pPr>
    <w:r>
      <w:fldChar w:fldCharType="begin"/>
    </w:r>
    <w:r>
      <w:instrText xml:space="preserve"> STYLEREF  "Überschrift ohne Nummer" \* MERGEFORMAT </w:instrText>
    </w:r>
    <w:r>
      <w:fldChar w:fldCharType="separate"/>
    </w:r>
    <w:r w:rsidR="00FD0044">
      <w:rPr>
        <w:noProof/>
      </w:rPr>
      <w:t>Abkürzungsverzeichnis</w:t>
    </w:r>
    <w:r>
      <w:rPr>
        <w:noProof/>
      </w:rPr>
      <w:fldChar w:fldCharType="end"/>
    </w:r>
    <w:r w:rsidR="00F87EB6">
      <w:fldChar w:fldCharType="begin"/>
    </w:r>
    <w:r w:rsidR="00F87EB6">
      <w:instrText xml:space="preserve"> STYLEREF  "Überschrift 1"  \* MERGEFORMAT </w:instrText>
    </w:r>
    <w:r w:rsidR="00F87EB6">
      <w:fldChar w:fldCharType="end"/>
    </w:r>
    <w:r w:rsidR="00F87EB6">
      <w:tab/>
    </w:r>
    <w:r w:rsidR="00DA6875">
      <w:t>Einsatz von IOT für Grünanlagen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E3B80" w14:textId="77777777" w:rsidR="00F87EB6" w:rsidRDefault="00F87EB6" w:rsidP="00A34677">
    <w:pPr>
      <w:pStyle w:val="KopfzeileHRW"/>
    </w:pPr>
    <w:r>
      <w:fldChar w:fldCharType="begin"/>
    </w:r>
    <w:r>
      <w:instrText xml:space="preserve"> IF  </w:instrText>
    </w:r>
    <w:fldSimple w:instr=" STYLEREF &quot;Überschrift 1&quot; \n \* MERGEFORMAT ">
      <w:r w:rsidR="00F44C05">
        <w:rPr>
          <w:noProof/>
        </w:rPr>
        <w:instrText>0</w:instrText>
      </w:r>
    </w:fldSimple>
    <w:r>
      <w:instrText xml:space="preserve">&lt;&gt;"0" </w:instrText>
    </w:r>
    <w:r>
      <w:fldChar w:fldCharType="begin"/>
    </w:r>
    <w:r>
      <w:instrText xml:space="preserve"> QUOTE </w:instrText>
    </w:r>
    <w:fldSimple w:instr=" STYLEREF &quot;Überschrift 1&quot; \n \* MERGEFORMAT ">
      <w:r>
        <w:rPr>
          <w:noProof/>
        </w:rPr>
        <w:instrText>8</w:instrText>
      </w:r>
    </w:fldSimple>
    <w:r>
      <w:instrText xml:space="preserve"> " " \* MERGEFORMAT </w:instrText>
    </w:r>
    <w:r>
      <w:fldChar w:fldCharType="separate"/>
    </w:r>
    <w:r>
      <w:rPr>
        <w:noProof/>
      </w:rPr>
      <w:instrText>8</w:instrText>
    </w:r>
    <w:r>
      <w:instrText xml:space="preserve"> </w:instrText>
    </w:r>
    <w:r>
      <w:fldChar w:fldCharType="end"/>
    </w:r>
    <w:r>
      <w:instrText xml:space="preserve"> \* MERGEFORMAT </w:instrText>
    </w:r>
    <w:r>
      <w:fldChar w:fldCharType="end"/>
    </w:r>
    <w:r>
      <w:fldChar w:fldCharType="begin"/>
    </w:r>
    <w:r>
      <w:instrText xml:space="preserve"> STYLEREF "Überschrift 1" \* MERGEFORMAT </w:instrText>
    </w:r>
    <w:r>
      <w:rPr>
        <w:noProof/>
      </w:rPr>
      <w:fldChar w:fldCharType="end"/>
    </w:r>
    <w:r>
      <w:tab/>
      <w:t>Kurztitel der Arbeit (+ ggf. Autor/in)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11A88" w14:textId="5AD06199" w:rsidR="00F87EB6" w:rsidRDefault="00D64400" w:rsidP="00A34677">
    <w:pPr>
      <w:pStyle w:val="KopfzeileHRW"/>
    </w:pPr>
    <w:fldSimple w:instr=" STYLEREF  &quot;Überschrift 1&quot;  \* MERGEFORMAT ">
      <w:r w:rsidR="00FD0044">
        <w:rPr>
          <w:noProof/>
        </w:rPr>
        <w:t>Messungen der einzelnen Module</w:t>
      </w:r>
    </w:fldSimple>
    <w:r w:rsidR="00F87EB6">
      <w:tab/>
      <w:t>Kurztitel der Arbeit (+ ggf. Autor/in)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80AD5" w14:textId="77777777" w:rsidR="00F87EB6" w:rsidRDefault="00F87EB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15:restartNumberingAfterBreak="0">
    <w:nsid w:val="0D470F64"/>
    <w:multiLevelType w:val="hybridMultilevel"/>
    <w:tmpl w:val="77B25654"/>
    <w:lvl w:ilvl="0" w:tplc="712E7528">
      <w:start w:val="1"/>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11203DD4"/>
    <w:multiLevelType w:val="hybridMultilevel"/>
    <w:tmpl w:val="7160D64A"/>
    <w:lvl w:ilvl="0" w:tplc="A2AC36E4">
      <w:start w:val="1"/>
      <w:numFmt w:val="decimal"/>
      <w:pStyle w:val="Aufzhlungspunkt-nummeriert"/>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16057FEC"/>
    <w:multiLevelType w:val="hybridMultilevel"/>
    <w:tmpl w:val="8482FC14"/>
    <w:lvl w:ilvl="0" w:tplc="1D0A85D8">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1A9C7F2A"/>
    <w:multiLevelType w:val="hybridMultilevel"/>
    <w:tmpl w:val="94588A00"/>
    <w:lvl w:ilvl="0" w:tplc="F8F09DC0">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1C604BA1"/>
    <w:multiLevelType w:val="hybridMultilevel"/>
    <w:tmpl w:val="72E8C768"/>
    <w:lvl w:ilvl="0" w:tplc="F05C80F2">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20" w15:restartNumberingAfterBreak="0">
    <w:nsid w:val="24366E8C"/>
    <w:multiLevelType w:val="hybridMultilevel"/>
    <w:tmpl w:val="AEA0D612"/>
    <w:lvl w:ilvl="0" w:tplc="1F14B522">
      <w:start w:val="1"/>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15:restartNumberingAfterBreak="0">
    <w:nsid w:val="38CD4524"/>
    <w:multiLevelType w:val="singleLevel"/>
    <w:tmpl w:val="9B14E50A"/>
    <w:lvl w:ilvl="0">
      <w:start w:val="1"/>
      <w:numFmt w:val="bullet"/>
      <w:pStyle w:val="Aufzhlungspunkt-bullet"/>
      <w:lvlText w:val=""/>
      <w:lvlJc w:val="left"/>
      <w:pPr>
        <w:tabs>
          <w:tab w:val="num" w:pos="360"/>
        </w:tabs>
        <w:ind w:left="360" w:hanging="360"/>
      </w:pPr>
      <w:rPr>
        <w:rFonts w:ascii="Symbol" w:hAnsi="Symbol" w:hint="default"/>
        <w:w w:val="100"/>
        <w:sz w:val="22"/>
      </w:rPr>
    </w:lvl>
  </w:abstractNum>
  <w:abstractNum w:abstractNumId="23"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4" w15:restartNumberingAfterBreak="0">
    <w:nsid w:val="449A1693"/>
    <w:multiLevelType w:val="singleLevel"/>
    <w:tmpl w:val="56E04954"/>
    <w:lvl w:ilvl="0">
      <w:start w:val="1"/>
      <w:numFmt w:val="decimal"/>
      <w:lvlText w:val="%1"/>
      <w:lvlJc w:val="left"/>
      <w:pPr>
        <w:ind w:left="360" w:hanging="360"/>
      </w:pPr>
      <w:rPr>
        <w:rFonts w:hint="default"/>
      </w:rPr>
    </w:lvl>
  </w:abstractNum>
  <w:abstractNum w:abstractNumId="25" w15:restartNumberingAfterBreak="0">
    <w:nsid w:val="45BA2E4F"/>
    <w:multiLevelType w:val="hybridMultilevel"/>
    <w:tmpl w:val="91D2AA98"/>
    <w:lvl w:ilvl="0" w:tplc="2B3CFB2C">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7"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29"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0"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65217350"/>
    <w:multiLevelType w:val="hybridMultilevel"/>
    <w:tmpl w:val="372E33F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2"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3"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34"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35"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6"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7" w15:restartNumberingAfterBreak="0">
    <w:nsid w:val="7D8A6FE6"/>
    <w:multiLevelType w:val="multilevel"/>
    <w:tmpl w:val="A5F2AA80"/>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16cid:durableId="1133868964">
    <w:abstractNumId w:val="37"/>
  </w:num>
  <w:num w:numId="2" w16cid:durableId="972948685">
    <w:abstractNumId w:val="6"/>
  </w:num>
  <w:num w:numId="3" w16cid:durableId="1161896275">
    <w:abstractNumId w:val="9"/>
  </w:num>
  <w:num w:numId="4" w16cid:durableId="519970964">
    <w:abstractNumId w:val="7"/>
  </w:num>
  <w:num w:numId="5" w16cid:durableId="194268448">
    <w:abstractNumId w:val="5"/>
  </w:num>
  <w:num w:numId="6" w16cid:durableId="1350981861">
    <w:abstractNumId w:val="4"/>
  </w:num>
  <w:num w:numId="7" w16cid:durableId="1279024673">
    <w:abstractNumId w:val="8"/>
  </w:num>
  <w:num w:numId="8" w16cid:durableId="1578897901">
    <w:abstractNumId w:val="3"/>
  </w:num>
  <w:num w:numId="9" w16cid:durableId="663515495">
    <w:abstractNumId w:val="2"/>
  </w:num>
  <w:num w:numId="10" w16cid:durableId="1662807347">
    <w:abstractNumId w:val="1"/>
  </w:num>
  <w:num w:numId="11" w16cid:durableId="1983733993">
    <w:abstractNumId w:val="0"/>
  </w:num>
  <w:num w:numId="12" w16cid:durableId="534077859">
    <w:abstractNumId w:val="36"/>
  </w:num>
  <w:num w:numId="13" w16cid:durableId="751438126">
    <w:abstractNumId w:val="35"/>
  </w:num>
  <w:num w:numId="14" w16cid:durableId="1452436497">
    <w:abstractNumId w:val="26"/>
  </w:num>
  <w:num w:numId="15" w16cid:durableId="1212305418">
    <w:abstractNumId w:val="19"/>
  </w:num>
  <w:num w:numId="16" w16cid:durableId="2020691873">
    <w:abstractNumId w:val="21"/>
  </w:num>
  <w:num w:numId="17" w16cid:durableId="1943416289">
    <w:abstractNumId w:val="15"/>
  </w:num>
  <w:num w:numId="18" w16cid:durableId="1840579516">
    <w:abstractNumId w:val="32"/>
  </w:num>
  <w:num w:numId="19" w16cid:durableId="850995093">
    <w:abstractNumId w:val="30"/>
  </w:num>
  <w:num w:numId="20" w16cid:durableId="725760157">
    <w:abstractNumId w:val="16"/>
  </w:num>
  <w:num w:numId="21" w16cid:durableId="1676571713">
    <w:abstractNumId w:val="11"/>
  </w:num>
  <w:num w:numId="22" w16cid:durableId="1020279484">
    <w:abstractNumId w:val="28"/>
  </w:num>
  <w:num w:numId="23" w16cid:durableId="547374407">
    <w:abstractNumId w:val="34"/>
  </w:num>
  <w:num w:numId="24" w16cid:durableId="1182087388">
    <w:abstractNumId w:val="33"/>
  </w:num>
  <w:num w:numId="25" w16cid:durableId="831408739">
    <w:abstractNumId w:val="22"/>
  </w:num>
  <w:num w:numId="26" w16cid:durableId="1744570726">
    <w:abstractNumId w:val="24"/>
  </w:num>
  <w:num w:numId="27" w16cid:durableId="7217834">
    <w:abstractNumId w:val="10"/>
  </w:num>
  <w:num w:numId="28" w16cid:durableId="581916889">
    <w:abstractNumId w:val="23"/>
  </w:num>
  <w:num w:numId="29" w16cid:durableId="1947417379">
    <w:abstractNumId w:val="29"/>
  </w:num>
  <w:num w:numId="30" w16cid:durableId="566112237">
    <w:abstractNumId w:val="27"/>
  </w:num>
  <w:num w:numId="31" w16cid:durableId="1867672454">
    <w:abstractNumId w:val="20"/>
  </w:num>
  <w:num w:numId="32" w16cid:durableId="1609122447">
    <w:abstractNumId w:val="12"/>
  </w:num>
  <w:num w:numId="33" w16cid:durableId="1179346467">
    <w:abstractNumId w:val="13"/>
  </w:num>
  <w:num w:numId="34" w16cid:durableId="1472476559">
    <w:abstractNumId w:val="31"/>
  </w:num>
  <w:num w:numId="35" w16cid:durableId="924220230">
    <w:abstractNumId w:val="17"/>
  </w:num>
  <w:num w:numId="36" w16cid:durableId="980184967">
    <w:abstractNumId w:val="18"/>
  </w:num>
  <w:num w:numId="37" w16cid:durableId="1661420668">
    <w:abstractNumId w:val="14"/>
  </w:num>
  <w:num w:numId="38" w16cid:durableId="1968851740">
    <w:abstractNumId w:val="25"/>
  </w:num>
  <w:num w:numId="39" w16cid:durableId="1362440397">
    <w:abstractNumId w:val="3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78F9"/>
    <w:rsid w:val="00002EBF"/>
    <w:rsid w:val="000176A6"/>
    <w:rsid w:val="00043626"/>
    <w:rsid w:val="000447A4"/>
    <w:rsid w:val="000531D4"/>
    <w:rsid w:val="00066781"/>
    <w:rsid w:val="000769C6"/>
    <w:rsid w:val="00092AEC"/>
    <w:rsid w:val="00093D64"/>
    <w:rsid w:val="00095D41"/>
    <w:rsid w:val="00097C6B"/>
    <w:rsid w:val="000A2324"/>
    <w:rsid w:val="000A5711"/>
    <w:rsid w:val="000B0E1D"/>
    <w:rsid w:val="000E0837"/>
    <w:rsid w:val="000E777E"/>
    <w:rsid w:val="000F41C2"/>
    <w:rsid w:val="000F619F"/>
    <w:rsid w:val="00150E1D"/>
    <w:rsid w:val="00151273"/>
    <w:rsid w:val="0015162E"/>
    <w:rsid w:val="00160CE1"/>
    <w:rsid w:val="00162A09"/>
    <w:rsid w:val="00184F37"/>
    <w:rsid w:val="001851EB"/>
    <w:rsid w:val="001B64F3"/>
    <w:rsid w:val="001C5489"/>
    <w:rsid w:val="001C6D51"/>
    <w:rsid w:val="001C7B04"/>
    <w:rsid w:val="001F4F3D"/>
    <w:rsid w:val="002205A7"/>
    <w:rsid w:val="00220C5E"/>
    <w:rsid w:val="00221C9D"/>
    <w:rsid w:val="002230F8"/>
    <w:rsid w:val="00250FCD"/>
    <w:rsid w:val="00282BF5"/>
    <w:rsid w:val="00286FDC"/>
    <w:rsid w:val="00291452"/>
    <w:rsid w:val="00295EC0"/>
    <w:rsid w:val="002D15B6"/>
    <w:rsid w:val="002E3E88"/>
    <w:rsid w:val="003037FC"/>
    <w:rsid w:val="00306230"/>
    <w:rsid w:val="00323183"/>
    <w:rsid w:val="003339A0"/>
    <w:rsid w:val="0033447A"/>
    <w:rsid w:val="00337A0A"/>
    <w:rsid w:val="00347616"/>
    <w:rsid w:val="00354FE6"/>
    <w:rsid w:val="003754C6"/>
    <w:rsid w:val="00385618"/>
    <w:rsid w:val="00392F43"/>
    <w:rsid w:val="003A166A"/>
    <w:rsid w:val="003A422F"/>
    <w:rsid w:val="003A656B"/>
    <w:rsid w:val="003B1060"/>
    <w:rsid w:val="003B6C06"/>
    <w:rsid w:val="003C555D"/>
    <w:rsid w:val="003C60E4"/>
    <w:rsid w:val="003D5F2B"/>
    <w:rsid w:val="003D7541"/>
    <w:rsid w:val="003E23D5"/>
    <w:rsid w:val="004040CD"/>
    <w:rsid w:val="00404D84"/>
    <w:rsid w:val="00405B7C"/>
    <w:rsid w:val="004076C4"/>
    <w:rsid w:val="00415DB7"/>
    <w:rsid w:val="00417E11"/>
    <w:rsid w:val="004208BA"/>
    <w:rsid w:val="00421F90"/>
    <w:rsid w:val="00435015"/>
    <w:rsid w:val="0043608F"/>
    <w:rsid w:val="004409E7"/>
    <w:rsid w:val="00441095"/>
    <w:rsid w:val="00441C75"/>
    <w:rsid w:val="004446FA"/>
    <w:rsid w:val="00453EAB"/>
    <w:rsid w:val="00456397"/>
    <w:rsid w:val="00456A08"/>
    <w:rsid w:val="00471B1C"/>
    <w:rsid w:val="00482F54"/>
    <w:rsid w:val="004A7EA5"/>
    <w:rsid w:val="004B6E32"/>
    <w:rsid w:val="004D44BC"/>
    <w:rsid w:val="004E0FF6"/>
    <w:rsid w:val="004E4669"/>
    <w:rsid w:val="004E57BC"/>
    <w:rsid w:val="004E7980"/>
    <w:rsid w:val="004F2B3A"/>
    <w:rsid w:val="00504152"/>
    <w:rsid w:val="00512A1B"/>
    <w:rsid w:val="0053036D"/>
    <w:rsid w:val="00533064"/>
    <w:rsid w:val="0053676E"/>
    <w:rsid w:val="00550B75"/>
    <w:rsid w:val="00551179"/>
    <w:rsid w:val="005532A2"/>
    <w:rsid w:val="00555385"/>
    <w:rsid w:val="005560D2"/>
    <w:rsid w:val="00560F8A"/>
    <w:rsid w:val="00567824"/>
    <w:rsid w:val="00570AFF"/>
    <w:rsid w:val="005762DF"/>
    <w:rsid w:val="00580740"/>
    <w:rsid w:val="00586C58"/>
    <w:rsid w:val="00587F5F"/>
    <w:rsid w:val="0059411D"/>
    <w:rsid w:val="005D5BAA"/>
    <w:rsid w:val="005E2025"/>
    <w:rsid w:val="005F210C"/>
    <w:rsid w:val="005F78F9"/>
    <w:rsid w:val="00620F26"/>
    <w:rsid w:val="006211A3"/>
    <w:rsid w:val="0062408C"/>
    <w:rsid w:val="006254EF"/>
    <w:rsid w:val="00632981"/>
    <w:rsid w:val="00647714"/>
    <w:rsid w:val="00652955"/>
    <w:rsid w:val="00660A1D"/>
    <w:rsid w:val="006805C8"/>
    <w:rsid w:val="006868D9"/>
    <w:rsid w:val="00691DD0"/>
    <w:rsid w:val="006A16D3"/>
    <w:rsid w:val="006A4122"/>
    <w:rsid w:val="006A680E"/>
    <w:rsid w:val="006E5A73"/>
    <w:rsid w:val="00703B2A"/>
    <w:rsid w:val="0070470B"/>
    <w:rsid w:val="007069CA"/>
    <w:rsid w:val="007071EB"/>
    <w:rsid w:val="00714E59"/>
    <w:rsid w:val="00715801"/>
    <w:rsid w:val="007303DB"/>
    <w:rsid w:val="00740ED3"/>
    <w:rsid w:val="00761A62"/>
    <w:rsid w:val="00772CC2"/>
    <w:rsid w:val="007A0624"/>
    <w:rsid w:val="007A396C"/>
    <w:rsid w:val="007B173F"/>
    <w:rsid w:val="007C41B4"/>
    <w:rsid w:val="007C5E3C"/>
    <w:rsid w:val="007C6A12"/>
    <w:rsid w:val="007D35B1"/>
    <w:rsid w:val="007D5DEC"/>
    <w:rsid w:val="007E05E3"/>
    <w:rsid w:val="00804965"/>
    <w:rsid w:val="008140CA"/>
    <w:rsid w:val="00815F1D"/>
    <w:rsid w:val="00821CD2"/>
    <w:rsid w:val="00824765"/>
    <w:rsid w:val="00830A51"/>
    <w:rsid w:val="00833694"/>
    <w:rsid w:val="00833FF0"/>
    <w:rsid w:val="00835219"/>
    <w:rsid w:val="00837D86"/>
    <w:rsid w:val="008448E3"/>
    <w:rsid w:val="00852021"/>
    <w:rsid w:val="00854058"/>
    <w:rsid w:val="00857DA6"/>
    <w:rsid w:val="00862377"/>
    <w:rsid w:val="00865D97"/>
    <w:rsid w:val="0086713F"/>
    <w:rsid w:val="00870036"/>
    <w:rsid w:val="008854C5"/>
    <w:rsid w:val="00887998"/>
    <w:rsid w:val="00891E27"/>
    <w:rsid w:val="008B009D"/>
    <w:rsid w:val="008C4C28"/>
    <w:rsid w:val="008C66B1"/>
    <w:rsid w:val="008D41BE"/>
    <w:rsid w:val="008E2D79"/>
    <w:rsid w:val="008F4ED7"/>
    <w:rsid w:val="009075A1"/>
    <w:rsid w:val="00917BA5"/>
    <w:rsid w:val="00940A7D"/>
    <w:rsid w:val="00960F3D"/>
    <w:rsid w:val="0096140A"/>
    <w:rsid w:val="0096225A"/>
    <w:rsid w:val="0096601B"/>
    <w:rsid w:val="00986456"/>
    <w:rsid w:val="00986BFD"/>
    <w:rsid w:val="00986DD5"/>
    <w:rsid w:val="009A1FE6"/>
    <w:rsid w:val="009A3C4C"/>
    <w:rsid w:val="009A5F84"/>
    <w:rsid w:val="009D070C"/>
    <w:rsid w:val="009E5256"/>
    <w:rsid w:val="009E7BAB"/>
    <w:rsid w:val="00A02194"/>
    <w:rsid w:val="00A02CBD"/>
    <w:rsid w:val="00A069A1"/>
    <w:rsid w:val="00A20BDC"/>
    <w:rsid w:val="00A21C74"/>
    <w:rsid w:val="00A34677"/>
    <w:rsid w:val="00A506DE"/>
    <w:rsid w:val="00A5425D"/>
    <w:rsid w:val="00A55B70"/>
    <w:rsid w:val="00A83912"/>
    <w:rsid w:val="00A877E7"/>
    <w:rsid w:val="00A93059"/>
    <w:rsid w:val="00AA61A5"/>
    <w:rsid w:val="00AB0BFB"/>
    <w:rsid w:val="00AB21DE"/>
    <w:rsid w:val="00AB591A"/>
    <w:rsid w:val="00AB6222"/>
    <w:rsid w:val="00AB62DC"/>
    <w:rsid w:val="00AC634E"/>
    <w:rsid w:val="00AC7AA3"/>
    <w:rsid w:val="00AD09C3"/>
    <w:rsid w:val="00AF787B"/>
    <w:rsid w:val="00B0162B"/>
    <w:rsid w:val="00B046E3"/>
    <w:rsid w:val="00B13E58"/>
    <w:rsid w:val="00B32415"/>
    <w:rsid w:val="00B36F81"/>
    <w:rsid w:val="00B426B2"/>
    <w:rsid w:val="00B43DDF"/>
    <w:rsid w:val="00B446FB"/>
    <w:rsid w:val="00B475C1"/>
    <w:rsid w:val="00B85097"/>
    <w:rsid w:val="00B92C5C"/>
    <w:rsid w:val="00BA4DB1"/>
    <w:rsid w:val="00BB635F"/>
    <w:rsid w:val="00BB6B9C"/>
    <w:rsid w:val="00BC06EF"/>
    <w:rsid w:val="00BC09A3"/>
    <w:rsid w:val="00BD2E99"/>
    <w:rsid w:val="00BF557A"/>
    <w:rsid w:val="00BF7C4F"/>
    <w:rsid w:val="00C046E9"/>
    <w:rsid w:val="00C119E4"/>
    <w:rsid w:val="00C6219C"/>
    <w:rsid w:val="00C63299"/>
    <w:rsid w:val="00C63ACF"/>
    <w:rsid w:val="00C76F59"/>
    <w:rsid w:val="00C848E1"/>
    <w:rsid w:val="00C9082E"/>
    <w:rsid w:val="00C96F37"/>
    <w:rsid w:val="00C979E5"/>
    <w:rsid w:val="00CC5ADE"/>
    <w:rsid w:val="00CD3BF8"/>
    <w:rsid w:val="00CD588F"/>
    <w:rsid w:val="00CF7A13"/>
    <w:rsid w:val="00D00D46"/>
    <w:rsid w:val="00D0224E"/>
    <w:rsid w:val="00D0331E"/>
    <w:rsid w:val="00D1636A"/>
    <w:rsid w:val="00D2121D"/>
    <w:rsid w:val="00D24695"/>
    <w:rsid w:val="00D40631"/>
    <w:rsid w:val="00D5121E"/>
    <w:rsid w:val="00D53DE1"/>
    <w:rsid w:val="00D56242"/>
    <w:rsid w:val="00D64400"/>
    <w:rsid w:val="00D67020"/>
    <w:rsid w:val="00D7698F"/>
    <w:rsid w:val="00D80F5F"/>
    <w:rsid w:val="00D839D4"/>
    <w:rsid w:val="00D85D41"/>
    <w:rsid w:val="00D870BC"/>
    <w:rsid w:val="00D87DB9"/>
    <w:rsid w:val="00DA2633"/>
    <w:rsid w:val="00DA6875"/>
    <w:rsid w:val="00DB7EBC"/>
    <w:rsid w:val="00DC2ED6"/>
    <w:rsid w:val="00DE71CD"/>
    <w:rsid w:val="00DF5E10"/>
    <w:rsid w:val="00E0406B"/>
    <w:rsid w:val="00E13C0D"/>
    <w:rsid w:val="00E16AD1"/>
    <w:rsid w:val="00E558FF"/>
    <w:rsid w:val="00E76173"/>
    <w:rsid w:val="00E810CE"/>
    <w:rsid w:val="00E9151C"/>
    <w:rsid w:val="00EB1BF4"/>
    <w:rsid w:val="00EC1064"/>
    <w:rsid w:val="00ED0202"/>
    <w:rsid w:val="00ED1010"/>
    <w:rsid w:val="00ED7CE8"/>
    <w:rsid w:val="00EE3AAC"/>
    <w:rsid w:val="00F0286D"/>
    <w:rsid w:val="00F14ED3"/>
    <w:rsid w:val="00F22237"/>
    <w:rsid w:val="00F44C05"/>
    <w:rsid w:val="00F57992"/>
    <w:rsid w:val="00F61110"/>
    <w:rsid w:val="00F65048"/>
    <w:rsid w:val="00F703D4"/>
    <w:rsid w:val="00F70EE3"/>
    <w:rsid w:val="00F72627"/>
    <w:rsid w:val="00F740B5"/>
    <w:rsid w:val="00F74C75"/>
    <w:rsid w:val="00F75F72"/>
    <w:rsid w:val="00F82F5D"/>
    <w:rsid w:val="00F8515E"/>
    <w:rsid w:val="00F87EB6"/>
    <w:rsid w:val="00F9678B"/>
    <w:rsid w:val="00FC53EB"/>
    <w:rsid w:val="00FC64F5"/>
    <w:rsid w:val="00FC6D67"/>
    <w:rsid w:val="00FD0044"/>
    <w:rsid w:val="00FD274C"/>
    <w:rsid w:val="00FD5B0B"/>
    <w:rsid w:val="00FE4AD1"/>
    <w:rsid w:val="00FF79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B0A5AD"/>
  <w15:docId w15:val="{38CB4FC5-C955-4FD4-938C-203BFBB43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92C5C"/>
    <w:pPr>
      <w:spacing w:before="120" w:line="312" w:lineRule="auto"/>
      <w:jc w:val="both"/>
    </w:pPr>
    <w:rPr>
      <w:rFonts w:ascii="Arial" w:hAnsi="Arial"/>
      <w:sz w:val="22"/>
    </w:rPr>
  </w:style>
  <w:style w:type="paragraph" w:styleId="berschrift1">
    <w:name w:val="heading 1"/>
    <w:basedOn w:val="Standard"/>
    <w:next w:val="Standard"/>
    <w:link w:val="berschrift1Zchn"/>
    <w:uiPriority w:val="9"/>
    <w:qFormat/>
    <w:rsid w:val="00BF7C4F"/>
    <w:pPr>
      <w:keepNext/>
      <w:pageBreakBefore/>
      <w:numPr>
        <w:numId w:val="1"/>
      </w:numPr>
      <w:tabs>
        <w:tab w:val="left" w:pos="709"/>
      </w:tabs>
      <w:suppressAutoHyphens/>
      <w:spacing w:before="720"/>
      <w:ind w:left="357" w:hanging="357"/>
      <w:jc w:val="left"/>
      <w:outlineLvl w:val="0"/>
    </w:pPr>
    <w:rPr>
      <w:b/>
      <w:kern w:val="28"/>
      <w:sz w:val="32"/>
    </w:rPr>
  </w:style>
  <w:style w:type="paragraph" w:styleId="berschrift2">
    <w:name w:val="heading 2"/>
    <w:basedOn w:val="berschrift1"/>
    <w:next w:val="Standard"/>
    <w:qFormat/>
    <w:pPr>
      <w:pageBreakBefore w:val="0"/>
      <w:numPr>
        <w:ilvl w:val="1"/>
      </w:numPr>
      <w:tabs>
        <w:tab w:val="clear" w:pos="709"/>
        <w:tab w:val="left" w:pos="720"/>
      </w:tabs>
      <w:spacing w:before="48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qFormat/>
    <w:pPr>
      <w:numPr>
        <w:ilvl w:val="4"/>
      </w:numPr>
      <w:tabs>
        <w:tab w:val="clear" w:pos="1008"/>
      </w:tabs>
      <w:ind w:left="720" w:hanging="720"/>
      <w:outlineLvl w:val="4"/>
    </w:pPr>
  </w:style>
  <w:style w:type="paragraph" w:styleId="berschrift6">
    <w:name w:val="heading 6"/>
    <w:basedOn w:val="berschrift5"/>
    <w:next w:val="Standard"/>
    <w:qFormat/>
    <w:pPr>
      <w:numPr>
        <w:ilvl w:val="5"/>
      </w:numPr>
      <w:tabs>
        <w:tab w:val="clear" w:pos="1152"/>
      </w:tabs>
      <w:ind w:left="720" w:hanging="720"/>
      <w:outlineLvl w:val="5"/>
    </w:pPr>
  </w:style>
  <w:style w:type="paragraph" w:styleId="berschrift7">
    <w:name w:val="heading 7"/>
    <w:basedOn w:val="berschrift6"/>
    <w:next w:val="Standard"/>
    <w:qFormat/>
    <w:pPr>
      <w:numPr>
        <w:ilvl w:val="6"/>
      </w:numPr>
      <w:tabs>
        <w:tab w:val="clear" w:pos="1296"/>
      </w:tabs>
      <w:ind w:left="720" w:hanging="720"/>
      <w:outlineLvl w:val="6"/>
    </w:pPr>
  </w:style>
  <w:style w:type="paragraph" w:styleId="berschrift8">
    <w:name w:val="heading 8"/>
    <w:basedOn w:val="berschrift7"/>
    <w:next w:val="Standard"/>
    <w:qFormat/>
    <w:pPr>
      <w:numPr>
        <w:ilvl w:val="7"/>
      </w:numPr>
      <w:tabs>
        <w:tab w:val="clear" w:pos="1440"/>
      </w:tabs>
      <w:ind w:left="720" w:hanging="720"/>
      <w:outlineLvl w:val="7"/>
    </w:pPr>
  </w:style>
  <w:style w:type="paragraph" w:styleId="berschrift9">
    <w:name w:val="heading 9"/>
    <w:basedOn w:val="berschrift8"/>
    <w:next w:val="Standard"/>
    <w:qFormat/>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uiPriority w:val="99"/>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rsid w:val="00456A08"/>
    <w:pPr>
      <w:tabs>
        <w:tab w:val="left" w:pos="1225"/>
      </w:tabs>
      <w:spacing w:after="360"/>
    </w:pPr>
    <w:rPr>
      <w:sz w:val="18"/>
    </w:rPr>
  </w:style>
  <w:style w:type="character" w:styleId="Funotenzeichen">
    <w:name w:val="footnote reference"/>
    <w:semiHidden/>
    <w:rPr>
      <w:sz w:val="20"/>
      <w:vertAlign w:val="superscript"/>
    </w:rPr>
  </w:style>
  <w:style w:type="paragraph" w:customStyle="1" w:styleId="Computerprogramm">
    <w:name w:val="Computerprogramm"/>
    <w:basedOn w:val="Standar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jc w:val="left"/>
    </w:pPr>
    <w:rPr>
      <w:rFonts w:ascii="Courier New" w:hAnsi="Courier New"/>
      <w:noProof/>
      <w:sz w:val="20"/>
    </w:rPr>
  </w:style>
  <w:style w:type="paragraph" w:styleId="Literaturverzeichnis">
    <w:name w:val="Bibliography"/>
    <w:basedOn w:val="Standard"/>
    <w:autoRedefine/>
    <w:rsid w:val="00940A7D"/>
    <w:pPr>
      <w:ind w:left="709" w:hanging="709"/>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link w:val="KopfzeileZchn"/>
    <w:uiPriority w:val="99"/>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rsid w:val="009E5256"/>
    <w:pPr>
      <w:tabs>
        <w:tab w:val="clear" w:pos="680"/>
        <w:tab w:val="clear" w:pos="1004"/>
      </w:tabs>
      <w:ind w:left="1418" w:right="425" w:hanging="1418"/>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pPr>
      <w:keepNext/>
      <w:spacing w:before="480"/>
      <w:jc w:val="center"/>
    </w:pPr>
  </w:style>
  <w:style w:type="paragraph" w:styleId="Fuzeile">
    <w:name w:val="footer"/>
    <w:aliases w:val="Fußzeile HRW"/>
    <w:basedOn w:val="Standard"/>
    <w:link w:val="FuzeileZchn"/>
    <w:uiPriority w:val="99"/>
    <w:rsid w:val="00A34677"/>
    <w:pPr>
      <w:tabs>
        <w:tab w:val="center" w:pos="4536"/>
        <w:tab w:val="right" w:pos="9072"/>
      </w:tabs>
      <w:jc w:val="center"/>
    </w:pPr>
    <w:rPr>
      <w:sz w:val="20"/>
    </w:r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qFormat/>
    <w:pPr>
      <w:suppressAutoHyphens/>
      <w:spacing w:before="360" w:after="720" w:line="360" w:lineRule="auto"/>
      <w:ind w:left="-1418"/>
      <w:jc w:val="center"/>
    </w:pPr>
    <w:rPr>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qFormat/>
    <w:pPr>
      <w:suppressAutoHyphens/>
      <w:spacing w:before="720"/>
      <w:ind w:left="-1418"/>
      <w:jc w:val="center"/>
    </w:pPr>
    <w:rPr>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pPr>
      <w:keepNext/>
      <w:spacing w:before="480" w:after="0"/>
    </w:pPr>
  </w:style>
  <w:style w:type="paragraph" w:customStyle="1" w:styleId="KopfzeileHRW">
    <w:name w:val="Kopfzeile_HRW"/>
    <w:basedOn w:val="Kopfzeile"/>
    <w:next w:val="Kopfzeile"/>
    <w:qFormat/>
    <w:rsid w:val="00865D97"/>
    <w:pPr>
      <w:tabs>
        <w:tab w:val="clear" w:pos="7938"/>
        <w:tab w:val="right" w:pos="8505"/>
      </w:tabs>
    </w:pPr>
  </w:style>
  <w:style w:type="character" w:customStyle="1" w:styleId="FuzeileZchn">
    <w:name w:val="Fußzeile Zchn"/>
    <w:aliases w:val="Fußzeile HRW Zchn"/>
    <w:link w:val="Fuzeile"/>
    <w:uiPriority w:val="99"/>
    <w:rsid w:val="00A34677"/>
    <w:rPr>
      <w:rFonts w:ascii="Arial" w:hAnsi="Arial"/>
    </w:rPr>
  </w:style>
  <w:style w:type="paragraph" w:customStyle="1" w:styleId="berschriftohneNummer">
    <w:name w:val="Überschrift ohne Nummer"/>
    <w:basedOn w:val="berschrift1"/>
    <w:qFormat/>
    <w:rsid w:val="00BF7C4F"/>
    <w:pPr>
      <w:pageBreakBefore w:val="0"/>
      <w:numPr>
        <w:numId w:val="0"/>
      </w:numPr>
    </w:pPr>
  </w:style>
  <w:style w:type="character" w:customStyle="1" w:styleId="KopfzeileZchn">
    <w:name w:val="Kopfzeile Zchn"/>
    <w:link w:val="Kopfzeile"/>
    <w:uiPriority w:val="99"/>
    <w:rsid w:val="00AA61A5"/>
    <w:rPr>
      <w:rFonts w:ascii="Arial" w:hAnsi="Arial"/>
    </w:rPr>
  </w:style>
  <w:style w:type="paragraph" w:styleId="Sprechblasentext">
    <w:name w:val="Balloon Text"/>
    <w:basedOn w:val="Standard"/>
    <w:link w:val="SprechblasentextZchn"/>
    <w:uiPriority w:val="99"/>
    <w:semiHidden/>
    <w:unhideWhenUsed/>
    <w:rsid w:val="00AA61A5"/>
    <w:pPr>
      <w:spacing w:before="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AA61A5"/>
    <w:rPr>
      <w:rFonts w:ascii="Tahoma" w:hAnsi="Tahoma" w:cs="Tahoma"/>
      <w:sz w:val="16"/>
      <w:szCs w:val="16"/>
    </w:rPr>
  </w:style>
  <w:style w:type="paragraph" w:customStyle="1" w:styleId="Abkrzungsverzeichnis">
    <w:name w:val="Abkürzungsverzeichnis"/>
    <w:basedOn w:val="Standard"/>
    <w:qFormat/>
    <w:rsid w:val="00B85097"/>
    <w:pPr>
      <w:tabs>
        <w:tab w:val="left" w:pos="1440"/>
      </w:tabs>
    </w:pPr>
  </w:style>
  <w:style w:type="paragraph" w:styleId="Inhaltsverzeichnisberschrift">
    <w:name w:val="TOC Heading"/>
    <w:basedOn w:val="berschrift1"/>
    <w:next w:val="Standard"/>
    <w:uiPriority w:val="39"/>
    <w:unhideWhenUsed/>
    <w:qFormat/>
    <w:rsid w:val="00B85097"/>
    <w:pPr>
      <w:keepLines/>
      <w:pageBreakBefore w:val="0"/>
      <w:numPr>
        <w:numId w:val="0"/>
      </w:numPr>
      <w:tabs>
        <w:tab w:val="clear" w:pos="709"/>
      </w:tabs>
      <w:suppressAutoHyphens w:val="0"/>
      <w:spacing w:line="276" w:lineRule="auto"/>
      <w:outlineLvl w:val="9"/>
    </w:pPr>
    <w:rPr>
      <w:rFonts w:ascii="Cambria" w:hAnsi="Cambria"/>
      <w:bCs/>
      <w:color w:val="365F91"/>
      <w:kern w:val="0"/>
      <w:sz w:val="28"/>
      <w:szCs w:val="28"/>
    </w:rPr>
  </w:style>
  <w:style w:type="paragraph" w:customStyle="1" w:styleId="Aufzhlungspunkt-bullet">
    <w:name w:val="Aufzählungspunkt - bullet"/>
    <w:basedOn w:val="Standard"/>
    <w:qFormat/>
    <w:rsid w:val="00504152"/>
    <w:pPr>
      <w:numPr>
        <w:numId w:val="25"/>
      </w:numPr>
    </w:pPr>
  </w:style>
  <w:style w:type="paragraph" w:customStyle="1" w:styleId="Aufzhlungspunkt-nummeriert">
    <w:name w:val="Aufzählungspunkt - nummeriert"/>
    <w:basedOn w:val="Standard"/>
    <w:qFormat/>
    <w:rsid w:val="000176A6"/>
    <w:pPr>
      <w:numPr>
        <w:numId w:val="33"/>
      </w:numPr>
    </w:pPr>
  </w:style>
  <w:style w:type="paragraph" w:customStyle="1" w:styleId="Formatvorlage1">
    <w:name w:val="Formatvorlage1"/>
    <w:basedOn w:val="Funotentext"/>
    <w:qFormat/>
    <w:rsid w:val="003D5F2B"/>
  </w:style>
  <w:style w:type="paragraph" w:styleId="Kommentarthema">
    <w:name w:val="annotation subject"/>
    <w:basedOn w:val="Kommentartext"/>
    <w:next w:val="Kommentartext"/>
    <w:link w:val="KommentarthemaZchn"/>
    <w:uiPriority w:val="99"/>
    <w:semiHidden/>
    <w:unhideWhenUsed/>
    <w:rsid w:val="00F87EB6"/>
    <w:pPr>
      <w:spacing w:line="240" w:lineRule="auto"/>
    </w:pPr>
    <w:rPr>
      <w:b/>
      <w:bCs/>
      <w:sz w:val="20"/>
    </w:rPr>
  </w:style>
  <w:style w:type="character" w:customStyle="1" w:styleId="KommentartextZchn">
    <w:name w:val="Kommentartext Zchn"/>
    <w:basedOn w:val="Absatz-Standardschriftart"/>
    <w:link w:val="Kommentartext"/>
    <w:semiHidden/>
    <w:rsid w:val="00F87EB6"/>
    <w:rPr>
      <w:rFonts w:ascii="Arial" w:hAnsi="Arial"/>
      <w:sz w:val="22"/>
    </w:rPr>
  </w:style>
  <w:style w:type="character" w:customStyle="1" w:styleId="KommentarthemaZchn">
    <w:name w:val="Kommentarthema Zchn"/>
    <w:basedOn w:val="KommentartextZchn"/>
    <w:link w:val="Kommentarthema"/>
    <w:uiPriority w:val="99"/>
    <w:semiHidden/>
    <w:rsid w:val="00F87EB6"/>
    <w:rPr>
      <w:rFonts w:ascii="Arial" w:hAnsi="Arial"/>
      <w:b/>
      <w:bCs/>
      <w:sz w:val="22"/>
    </w:rPr>
  </w:style>
  <w:style w:type="character" w:styleId="Platzhaltertext">
    <w:name w:val="Placeholder Text"/>
    <w:basedOn w:val="Absatz-Standardschriftart"/>
    <w:uiPriority w:val="99"/>
    <w:semiHidden/>
    <w:rsid w:val="00F87EB6"/>
    <w:rPr>
      <w:color w:val="808080"/>
    </w:rPr>
  </w:style>
  <w:style w:type="character" w:customStyle="1" w:styleId="berschrift1Zchn">
    <w:name w:val="Überschrift 1 Zchn"/>
    <w:basedOn w:val="Absatz-Standardschriftart"/>
    <w:link w:val="berschrift1"/>
    <w:uiPriority w:val="9"/>
    <w:rsid w:val="00560F8A"/>
    <w:rPr>
      <w:rFonts w:ascii="Arial" w:hAnsi="Arial"/>
      <w:b/>
      <w:kern w:val="28"/>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38948">
      <w:bodyDiv w:val="1"/>
      <w:marLeft w:val="0"/>
      <w:marRight w:val="0"/>
      <w:marTop w:val="0"/>
      <w:marBottom w:val="0"/>
      <w:divBdr>
        <w:top w:val="none" w:sz="0" w:space="0" w:color="auto"/>
        <w:left w:val="none" w:sz="0" w:space="0" w:color="auto"/>
        <w:bottom w:val="none" w:sz="0" w:space="0" w:color="auto"/>
        <w:right w:val="none" w:sz="0" w:space="0" w:color="auto"/>
      </w:divBdr>
    </w:div>
    <w:div w:id="135689497">
      <w:bodyDiv w:val="1"/>
      <w:marLeft w:val="0"/>
      <w:marRight w:val="0"/>
      <w:marTop w:val="0"/>
      <w:marBottom w:val="0"/>
      <w:divBdr>
        <w:top w:val="none" w:sz="0" w:space="0" w:color="auto"/>
        <w:left w:val="none" w:sz="0" w:space="0" w:color="auto"/>
        <w:bottom w:val="none" w:sz="0" w:space="0" w:color="auto"/>
        <w:right w:val="none" w:sz="0" w:space="0" w:color="auto"/>
      </w:divBdr>
    </w:div>
    <w:div w:id="138235336">
      <w:bodyDiv w:val="1"/>
      <w:marLeft w:val="0"/>
      <w:marRight w:val="0"/>
      <w:marTop w:val="0"/>
      <w:marBottom w:val="0"/>
      <w:divBdr>
        <w:top w:val="none" w:sz="0" w:space="0" w:color="auto"/>
        <w:left w:val="none" w:sz="0" w:space="0" w:color="auto"/>
        <w:bottom w:val="none" w:sz="0" w:space="0" w:color="auto"/>
        <w:right w:val="none" w:sz="0" w:space="0" w:color="auto"/>
      </w:divBdr>
    </w:div>
    <w:div w:id="202407590">
      <w:bodyDiv w:val="1"/>
      <w:marLeft w:val="0"/>
      <w:marRight w:val="0"/>
      <w:marTop w:val="0"/>
      <w:marBottom w:val="0"/>
      <w:divBdr>
        <w:top w:val="none" w:sz="0" w:space="0" w:color="auto"/>
        <w:left w:val="none" w:sz="0" w:space="0" w:color="auto"/>
        <w:bottom w:val="none" w:sz="0" w:space="0" w:color="auto"/>
        <w:right w:val="none" w:sz="0" w:space="0" w:color="auto"/>
      </w:divBdr>
    </w:div>
    <w:div w:id="223178657">
      <w:bodyDiv w:val="1"/>
      <w:marLeft w:val="0"/>
      <w:marRight w:val="0"/>
      <w:marTop w:val="0"/>
      <w:marBottom w:val="0"/>
      <w:divBdr>
        <w:top w:val="none" w:sz="0" w:space="0" w:color="auto"/>
        <w:left w:val="none" w:sz="0" w:space="0" w:color="auto"/>
        <w:bottom w:val="none" w:sz="0" w:space="0" w:color="auto"/>
        <w:right w:val="none" w:sz="0" w:space="0" w:color="auto"/>
      </w:divBdr>
    </w:div>
    <w:div w:id="225923885">
      <w:bodyDiv w:val="1"/>
      <w:marLeft w:val="0"/>
      <w:marRight w:val="0"/>
      <w:marTop w:val="0"/>
      <w:marBottom w:val="0"/>
      <w:divBdr>
        <w:top w:val="none" w:sz="0" w:space="0" w:color="auto"/>
        <w:left w:val="none" w:sz="0" w:space="0" w:color="auto"/>
        <w:bottom w:val="none" w:sz="0" w:space="0" w:color="auto"/>
        <w:right w:val="none" w:sz="0" w:space="0" w:color="auto"/>
      </w:divBdr>
    </w:div>
    <w:div w:id="315692925">
      <w:bodyDiv w:val="1"/>
      <w:marLeft w:val="0"/>
      <w:marRight w:val="0"/>
      <w:marTop w:val="0"/>
      <w:marBottom w:val="0"/>
      <w:divBdr>
        <w:top w:val="none" w:sz="0" w:space="0" w:color="auto"/>
        <w:left w:val="none" w:sz="0" w:space="0" w:color="auto"/>
        <w:bottom w:val="none" w:sz="0" w:space="0" w:color="auto"/>
        <w:right w:val="none" w:sz="0" w:space="0" w:color="auto"/>
      </w:divBdr>
    </w:div>
    <w:div w:id="345442746">
      <w:bodyDiv w:val="1"/>
      <w:marLeft w:val="0"/>
      <w:marRight w:val="0"/>
      <w:marTop w:val="0"/>
      <w:marBottom w:val="0"/>
      <w:divBdr>
        <w:top w:val="none" w:sz="0" w:space="0" w:color="auto"/>
        <w:left w:val="none" w:sz="0" w:space="0" w:color="auto"/>
        <w:bottom w:val="none" w:sz="0" w:space="0" w:color="auto"/>
        <w:right w:val="none" w:sz="0" w:space="0" w:color="auto"/>
      </w:divBdr>
    </w:div>
    <w:div w:id="347830456">
      <w:bodyDiv w:val="1"/>
      <w:marLeft w:val="0"/>
      <w:marRight w:val="0"/>
      <w:marTop w:val="0"/>
      <w:marBottom w:val="0"/>
      <w:divBdr>
        <w:top w:val="none" w:sz="0" w:space="0" w:color="auto"/>
        <w:left w:val="none" w:sz="0" w:space="0" w:color="auto"/>
        <w:bottom w:val="none" w:sz="0" w:space="0" w:color="auto"/>
        <w:right w:val="none" w:sz="0" w:space="0" w:color="auto"/>
      </w:divBdr>
    </w:div>
    <w:div w:id="359282465">
      <w:bodyDiv w:val="1"/>
      <w:marLeft w:val="0"/>
      <w:marRight w:val="0"/>
      <w:marTop w:val="0"/>
      <w:marBottom w:val="0"/>
      <w:divBdr>
        <w:top w:val="none" w:sz="0" w:space="0" w:color="auto"/>
        <w:left w:val="none" w:sz="0" w:space="0" w:color="auto"/>
        <w:bottom w:val="none" w:sz="0" w:space="0" w:color="auto"/>
        <w:right w:val="none" w:sz="0" w:space="0" w:color="auto"/>
      </w:divBdr>
    </w:div>
    <w:div w:id="380861251">
      <w:bodyDiv w:val="1"/>
      <w:marLeft w:val="0"/>
      <w:marRight w:val="0"/>
      <w:marTop w:val="0"/>
      <w:marBottom w:val="0"/>
      <w:divBdr>
        <w:top w:val="none" w:sz="0" w:space="0" w:color="auto"/>
        <w:left w:val="none" w:sz="0" w:space="0" w:color="auto"/>
        <w:bottom w:val="none" w:sz="0" w:space="0" w:color="auto"/>
        <w:right w:val="none" w:sz="0" w:space="0" w:color="auto"/>
      </w:divBdr>
    </w:div>
    <w:div w:id="434402648">
      <w:bodyDiv w:val="1"/>
      <w:marLeft w:val="0"/>
      <w:marRight w:val="0"/>
      <w:marTop w:val="0"/>
      <w:marBottom w:val="0"/>
      <w:divBdr>
        <w:top w:val="none" w:sz="0" w:space="0" w:color="auto"/>
        <w:left w:val="none" w:sz="0" w:space="0" w:color="auto"/>
        <w:bottom w:val="none" w:sz="0" w:space="0" w:color="auto"/>
        <w:right w:val="none" w:sz="0" w:space="0" w:color="auto"/>
      </w:divBdr>
    </w:div>
    <w:div w:id="445780528">
      <w:bodyDiv w:val="1"/>
      <w:marLeft w:val="0"/>
      <w:marRight w:val="0"/>
      <w:marTop w:val="0"/>
      <w:marBottom w:val="0"/>
      <w:divBdr>
        <w:top w:val="none" w:sz="0" w:space="0" w:color="auto"/>
        <w:left w:val="none" w:sz="0" w:space="0" w:color="auto"/>
        <w:bottom w:val="none" w:sz="0" w:space="0" w:color="auto"/>
        <w:right w:val="none" w:sz="0" w:space="0" w:color="auto"/>
      </w:divBdr>
    </w:div>
    <w:div w:id="493110641">
      <w:bodyDiv w:val="1"/>
      <w:marLeft w:val="0"/>
      <w:marRight w:val="0"/>
      <w:marTop w:val="0"/>
      <w:marBottom w:val="0"/>
      <w:divBdr>
        <w:top w:val="none" w:sz="0" w:space="0" w:color="auto"/>
        <w:left w:val="none" w:sz="0" w:space="0" w:color="auto"/>
        <w:bottom w:val="none" w:sz="0" w:space="0" w:color="auto"/>
        <w:right w:val="none" w:sz="0" w:space="0" w:color="auto"/>
      </w:divBdr>
    </w:div>
    <w:div w:id="508518731">
      <w:bodyDiv w:val="1"/>
      <w:marLeft w:val="0"/>
      <w:marRight w:val="0"/>
      <w:marTop w:val="0"/>
      <w:marBottom w:val="0"/>
      <w:divBdr>
        <w:top w:val="none" w:sz="0" w:space="0" w:color="auto"/>
        <w:left w:val="none" w:sz="0" w:space="0" w:color="auto"/>
        <w:bottom w:val="none" w:sz="0" w:space="0" w:color="auto"/>
        <w:right w:val="none" w:sz="0" w:space="0" w:color="auto"/>
      </w:divBdr>
    </w:div>
    <w:div w:id="526213286">
      <w:bodyDiv w:val="1"/>
      <w:marLeft w:val="0"/>
      <w:marRight w:val="0"/>
      <w:marTop w:val="0"/>
      <w:marBottom w:val="0"/>
      <w:divBdr>
        <w:top w:val="none" w:sz="0" w:space="0" w:color="auto"/>
        <w:left w:val="none" w:sz="0" w:space="0" w:color="auto"/>
        <w:bottom w:val="none" w:sz="0" w:space="0" w:color="auto"/>
        <w:right w:val="none" w:sz="0" w:space="0" w:color="auto"/>
      </w:divBdr>
    </w:div>
    <w:div w:id="541788865">
      <w:bodyDiv w:val="1"/>
      <w:marLeft w:val="0"/>
      <w:marRight w:val="0"/>
      <w:marTop w:val="0"/>
      <w:marBottom w:val="0"/>
      <w:divBdr>
        <w:top w:val="none" w:sz="0" w:space="0" w:color="auto"/>
        <w:left w:val="none" w:sz="0" w:space="0" w:color="auto"/>
        <w:bottom w:val="none" w:sz="0" w:space="0" w:color="auto"/>
        <w:right w:val="none" w:sz="0" w:space="0" w:color="auto"/>
      </w:divBdr>
    </w:div>
    <w:div w:id="593251227">
      <w:bodyDiv w:val="1"/>
      <w:marLeft w:val="0"/>
      <w:marRight w:val="0"/>
      <w:marTop w:val="0"/>
      <w:marBottom w:val="0"/>
      <w:divBdr>
        <w:top w:val="none" w:sz="0" w:space="0" w:color="auto"/>
        <w:left w:val="none" w:sz="0" w:space="0" w:color="auto"/>
        <w:bottom w:val="none" w:sz="0" w:space="0" w:color="auto"/>
        <w:right w:val="none" w:sz="0" w:space="0" w:color="auto"/>
      </w:divBdr>
    </w:div>
    <w:div w:id="623583914">
      <w:bodyDiv w:val="1"/>
      <w:marLeft w:val="0"/>
      <w:marRight w:val="0"/>
      <w:marTop w:val="0"/>
      <w:marBottom w:val="0"/>
      <w:divBdr>
        <w:top w:val="none" w:sz="0" w:space="0" w:color="auto"/>
        <w:left w:val="none" w:sz="0" w:space="0" w:color="auto"/>
        <w:bottom w:val="none" w:sz="0" w:space="0" w:color="auto"/>
        <w:right w:val="none" w:sz="0" w:space="0" w:color="auto"/>
      </w:divBdr>
    </w:div>
    <w:div w:id="671758822">
      <w:bodyDiv w:val="1"/>
      <w:marLeft w:val="0"/>
      <w:marRight w:val="0"/>
      <w:marTop w:val="0"/>
      <w:marBottom w:val="0"/>
      <w:divBdr>
        <w:top w:val="none" w:sz="0" w:space="0" w:color="auto"/>
        <w:left w:val="none" w:sz="0" w:space="0" w:color="auto"/>
        <w:bottom w:val="none" w:sz="0" w:space="0" w:color="auto"/>
        <w:right w:val="none" w:sz="0" w:space="0" w:color="auto"/>
      </w:divBdr>
    </w:div>
    <w:div w:id="680739333">
      <w:bodyDiv w:val="1"/>
      <w:marLeft w:val="0"/>
      <w:marRight w:val="0"/>
      <w:marTop w:val="0"/>
      <w:marBottom w:val="0"/>
      <w:divBdr>
        <w:top w:val="none" w:sz="0" w:space="0" w:color="auto"/>
        <w:left w:val="none" w:sz="0" w:space="0" w:color="auto"/>
        <w:bottom w:val="none" w:sz="0" w:space="0" w:color="auto"/>
        <w:right w:val="none" w:sz="0" w:space="0" w:color="auto"/>
      </w:divBdr>
    </w:div>
    <w:div w:id="684283953">
      <w:bodyDiv w:val="1"/>
      <w:marLeft w:val="0"/>
      <w:marRight w:val="0"/>
      <w:marTop w:val="0"/>
      <w:marBottom w:val="0"/>
      <w:divBdr>
        <w:top w:val="none" w:sz="0" w:space="0" w:color="auto"/>
        <w:left w:val="none" w:sz="0" w:space="0" w:color="auto"/>
        <w:bottom w:val="none" w:sz="0" w:space="0" w:color="auto"/>
        <w:right w:val="none" w:sz="0" w:space="0" w:color="auto"/>
      </w:divBdr>
    </w:div>
    <w:div w:id="729497046">
      <w:bodyDiv w:val="1"/>
      <w:marLeft w:val="0"/>
      <w:marRight w:val="0"/>
      <w:marTop w:val="0"/>
      <w:marBottom w:val="0"/>
      <w:divBdr>
        <w:top w:val="none" w:sz="0" w:space="0" w:color="auto"/>
        <w:left w:val="none" w:sz="0" w:space="0" w:color="auto"/>
        <w:bottom w:val="none" w:sz="0" w:space="0" w:color="auto"/>
        <w:right w:val="none" w:sz="0" w:space="0" w:color="auto"/>
      </w:divBdr>
    </w:div>
    <w:div w:id="759447855">
      <w:bodyDiv w:val="1"/>
      <w:marLeft w:val="0"/>
      <w:marRight w:val="0"/>
      <w:marTop w:val="0"/>
      <w:marBottom w:val="0"/>
      <w:divBdr>
        <w:top w:val="none" w:sz="0" w:space="0" w:color="auto"/>
        <w:left w:val="none" w:sz="0" w:space="0" w:color="auto"/>
        <w:bottom w:val="none" w:sz="0" w:space="0" w:color="auto"/>
        <w:right w:val="none" w:sz="0" w:space="0" w:color="auto"/>
      </w:divBdr>
    </w:div>
    <w:div w:id="807404306">
      <w:bodyDiv w:val="1"/>
      <w:marLeft w:val="0"/>
      <w:marRight w:val="0"/>
      <w:marTop w:val="0"/>
      <w:marBottom w:val="0"/>
      <w:divBdr>
        <w:top w:val="none" w:sz="0" w:space="0" w:color="auto"/>
        <w:left w:val="none" w:sz="0" w:space="0" w:color="auto"/>
        <w:bottom w:val="none" w:sz="0" w:space="0" w:color="auto"/>
        <w:right w:val="none" w:sz="0" w:space="0" w:color="auto"/>
      </w:divBdr>
    </w:div>
    <w:div w:id="831945354">
      <w:bodyDiv w:val="1"/>
      <w:marLeft w:val="0"/>
      <w:marRight w:val="0"/>
      <w:marTop w:val="0"/>
      <w:marBottom w:val="0"/>
      <w:divBdr>
        <w:top w:val="none" w:sz="0" w:space="0" w:color="auto"/>
        <w:left w:val="none" w:sz="0" w:space="0" w:color="auto"/>
        <w:bottom w:val="none" w:sz="0" w:space="0" w:color="auto"/>
        <w:right w:val="none" w:sz="0" w:space="0" w:color="auto"/>
      </w:divBdr>
    </w:div>
    <w:div w:id="875001146">
      <w:bodyDiv w:val="1"/>
      <w:marLeft w:val="0"/>
      <w:marRight w:val="0"/>
      <w:marTop w:val="0"/>
      <w:marBottom w:val="0"/>
      <w:divBdr>
        <w:top w:val="none" w:sz="0" w:space="0" w:color="auto"/>
        <w:left w:val="none" w:sz="0" w:space="0" w:color="auto"/>
        <w:bottom w:val="none" w:sz="0" w:space="0" w:color="auto"/>
        <w:right w:val="none" w:sz="0" w:space="0" w:color="auto"/>
      </w:divBdr>
    </w:div>
    <w:div w:id="884105223">
      <w:bodyDiv w:val="1"/>
      <w:marLeft w:val="0"/>
      <w:marRight w:val="0"/>
      <w:marTop w:val="0"/>
      <w:marBottom w:val="0"/>
      <w:divBdr>
        <w:top w:val="none" w:sz="0" w:space="0" w:color="auto"/>
        <w:left w:val="none" w:sz="0" w:space="0" w:color="auto"/>
        <w:bottom w:val="none" w:sz="0" w:space="0" w:color="auto"/>
        <w:right w:val="none" w:sz="0" w:space="0" w:color="auto"/>
      </w:divBdr>
    </w:div>
    <w:div w:id="948397059">
      <w:bodyDiv w:val="1"/>
      <w:marLeft w:val="0"/>
      <w:marRight w:val="0"/>
      <w:marTop w:val="0"/>
      <w:marBottom w:val="0"/>
      <w:divBdr>
        <w:top w:val="none" w:sz="0" w:space="0" w:color="auto"/>
        <w:left w:val="none" w:sz="0" w:space="0" w:color="auto"/>
        <w:bottom w:val="none" w:sz="0" w:space="0" w:color="auto"/>
        <w:right w:val="none" w:sz="0" w:space="0" w:color="auto"/>
      </w:divBdr>
    </w:div>
    <w:div w:id="1001198940">
      <w:bodyDiv w:val="1"/>
      <w:marLeft w:val="0"/>
      <w:marRight w:val="0"/>
      <w:marTop w:val="0"/>
      <w:marBottom w:val="0"/>
      <w:divBdr>
        <w:top w:val="none" w:sz="0" w:space="0" w:color="auto"/>
        <w:left w:val="none" w:sz="0" w:space="0" w:color="auto"/>
        <w:bottom w:val="none" w:sz="0" w:space="0" w:color="auto"/>
        <w:right w:val="none" w:sz="0" w:space="0" w:color="auto"/>
      </w:divBdr>
    </w:div>
    <w:div w:id="1002927939">
      <w:bodyDiv w:val="1"/>
      <w:marLeft w:val="0"/>
      <w:marRight w:val="0"/>
      <w:marTop w:val="0"/>
      <w:marBottom w:val="0"/>
      <w:divBdr>
        <w:top w:val="none" w:sz="0" w:space="0" w:color="auto"/>
        <w:left w:val="none" w:sz="0" w:space="0" w:color="auto"/>
        <w:bottom w:val="none" w:sz="0" w:space="0" w:color="auto"/>
        <w:right w:val="none" w:sz="0" w:space="0" w:color="auto"/>
      </w:divBdr>
    </w:div>
    <w:div w:id="1034384008">
      <w:bodyDiv w:val="1"/>
      <w:marLeft w:val="0"/>
      <w:marRight w:val="0"/>
      <w:marTop w:val="0"/>
      <w:marBottom w:val="0"/>
      <w:divBdr>
        <w:top w:val="none" w:sz="0" w:space="0" w:color="auto"/>
        <w:left w:val="none" w:sz="0" w:space="0" w:color="auto"/>
        <w:bottom w:val="none" w:sz="0" w:space="0" w:color="auto"/>
        <w:right w:val="none" w:sz="0" w:space="0" w:color="auto"/>
      </w:divBdr>
    </w:div>
    <w:div w:id="1066223868">
      <w:bodyDiv w:val="1"/>
      <w:marLeft w:val="0"/>
      <w:marRight w:val="0"/>
      <w:marTop w:val="0"/>
      <w:marBottom w:val="0"/>
      <w:divBdr>
        <w:top w:val="none" w:sz="0" w:space="0" w:color="auto"/>
        <w:left w:val="none" w:sz="0" w:space="0" w:color="auto"/>
        <w:bottom w:val="none" w:sz="0" w:space="0" w:color="auto"/>
        <w:right w:val="none" w:sz="0" w:space="0" w:color="auto"/>
      </w:divBdr>
    </w:div>
    <w:div w:id="1132207742">
      <w:bodyDiv w:val="1"/>
      <w:marLeft w:val="0"/>
      <w:marRight w:val="0"/>
      <w:marTop w:val="0"/>
      <w:marBottom w:val="0"/>
      <w:divBdr>
        <w:top w:val="none" w:sz="0" w:space="0" w:color="auto"/>
        <w:left w:val="none" w:sz="0" w:space="0" w:color="auto"/>
        <w:bottom w:val="none" w:sz="0" w:space="0" w:color="auto"/>
        <w:right w:val="none" w:sz="0" w:space="0" w:color="auto"/>
      </w:divBdr>
    </w:div>
    <w:div w:id="1139880646">
      <w:bodyDiv w:val="1"/>
      <w:marLeft w:val="0"/>
      <w:marRight w:val="0"/>
      <w:marTop w:val="0"/>
      <w:marBottom w:val="0"/>
      <w:divBdr>
        <w:top w:val="none" w:sz="0" w:space="0" w:color="auto"/>
        <w:left w:val="none" w:sz="0" w:space="0" w:color="auto"/>
        <w:bottom w:val="none" w:sz="0" w:space="0" w:color="auto"/>
        <w:right w:val="none" w:sz="0" w:space="0" w:color="auto"/>
      </w:divBdr>
    </w:div>
    <w:div w:id="1142311467">
      <w:bodyDiv w:val="1"/>
      <w:marLeft w:val="0"/>
      <w:marRight w:val="0"/>
      <w:marTop w:val="0"/>
      <w:marBottom w:val="0"/>
      <w:divBdr>
        <w:top w:val="none" w:sz="0" w:space="0" w:color="auto"/>
        <w:left w:val="none" w:sz="0" w:space="0" w:color="auto"/>
        <w:bottom w:val="none" w:sz="0" w:space="0" w:color="auto"/>
        <w:right w:val="none" w:sz="0" w:space="0" w:color="auto"/>
      </w:divBdr>
    </w:div>
    <w:div w:id="1195382007">
      <w:bodyDiv w:val="1"/>
      <w:marLeft w:val="0"/>
      <w:marRight w:val="0"/>
      <w:marTop w:val="0"/>
      <w:marBottom w:val="0"/>
      <w:divBdr>
        <w:top w:val="none" w:sz="0" w:space="0" w:color="auto"/>
        <w:left w:val="none" w:sz="0" w:space="0" w:color="auto"/>
        <w:bottom w:val="none" w:sz="0" w:space="0" w:color="auto"/>
        <w:right w:val="none" w:sz="0" w:space="0" w:color="auto"/>
      </w:divBdr>
    </w:div>
    <w:div w:id="1268079132">
      <w:bodyDiv w:val="1"/>
      <w:marLeft w:val="0"/>
      <w:marRight w:val="0"/>
      <w:marTop w:val="0"/>
      <w:marBottom w:val="0"/>
      <w:divBdr>
        <w:top w:val="none" w:sz="0" w:space="0" w:color="auto"/>
        <w:left w:val="none" w:sz="0" w:space="0" w:color="auto"/>
        <w:bottom w:val="none" w:sz="0" w:space="0" w:color="auto"/>
        <w:right w:val="none" w:sz="0" w:space="0" w:color="auto"/>
      </w:divBdr>
    </w:div>
    <w:div w:id="1389766369">
      <w:bodyDiv w:val="1"/>
      <w:marLeft w:val="0"/>
      <w:marRight w:val="0"/>
      <w:marTop w:val="0"/>
      <w:marBottom w:val="0"/>
      <w:divBdr>
        <w:top w:val="none" w:sz="0" w:space="0" w:color="auto"/>
        <w:left w:val="none" w:sz="0" w:space="0" w:color="auto"/>
        <w:bottom w:val="none" w:sz="0" w:space="0" w:color="auto"/>
        <w:right w:val="none" w:sz="0" w:space="0" w:color="auto"/>
      </w:divBdr>
    </w:div>
    <w:div w:id="1391151216">
      <w:bodyDiv w:val="1"/>
      <w:marLeft w:val="0"/>
      <w:marRight w:val="0"/>
      <w:marTop w:val="0"/>
      <w:marBottom w:val="0"/>
      <w:divBdr>
        <w:top w:val="none" w:sz="0" w:space="0" w:color="auto"/>
        <w:left w:val="none" w:sz="0" w:space="0" w:color="auto"/>
        <w:bottom w:val="none" w:sz="0" w:space="0" w:color="auto"/>
        <w:right w:val="none" w:sz="0" w:space="0" w:color="auto"/>
      </w:divBdr>
    </w:div>
    <w:div w:id="1405881833">
      <w:bodyDiv w:val="1"/>
      <w:marLeft w:val="0"/>
      <w:marRight w:val="0"/>
      <w:marTop w:val="0"/>
      <w:marBottom w:val="0"/>
      <w:divBdr>
        <w:top w:val="none" w:sz="0" w:space="0" w:color="auto"/>
        <w:left w:val="none" w:sz="0" w:space="0" w:color="auto"/>
        <w:bottom w:val="none" w:sz="0" w:space="0" w:color="auto"/>
        <w:right w:val="none" w:sz="0" w:space="0" w:color="auto"/>
      </w:divBdr>
    </w:div>
    <w:div w:id="1422290331">
      <w:bodyDiv w:val="1"/>
      <w:marLeft w:val="0"/>
      <w:marRight w:val="0"/>
      <w:marTop w:val="0"/>
      <w:marBottom w:val="0"/>
      <w:divBdr>
        <w:top w:val="none" w:sz="0" w:space="0" w:color="auto"/>
        <w:left w:val="none" w:sz="0" w:space="0" w:color="auto"/>
        <w:bottom w:val="none" w:sz="0" w:space="0" w:color="auto"/>
        <w:right w:val="none" w:sz="0" w:space="0" w:color="auto"/>
      </w:divBdr>
    </w:div>
    <w:div w:id="1456368887">
      <w:bodyDiv w:val="1"/>
      <w:marLeft w:val="0"/>
      <w:marRight w:val="0"/>
      <w:marTop w:val="0"/>
      <w:marBottom w:val="0"/>
      <w:divBdr>
        <w:top w:val="none" w:sz="0" w:space="0" w:color="auto"/>
        <w:left w:val="none" w:sz="0" w:space="0" w:color="auto"/>
        <w:bottom w:val="none" w:sz="0" w:space="0" w:color="auto"/>
        <w:right w:val="none" w:sz="0" w:space="0" w:color="auto"/>
      </w:divBdr>
    </w:div>
    <w:div w:id="1462654807">
      <w:bodyDiv w:val="1"/>
      <w:marLeft w:val="0"/>
      <w:marRight w:val="0"/>
      <w:marTop w:val="0"/>
      <w:marBottom w:val="0"/>
      <w:divBdr>
        <w:top w:val="none" w:sz="0" w:space="0" w:color="auto"/>
        <w:left w:val="none" w:sz="0" w:space="0" w:color="auto"/>
        <w:bottom w:val="none" w:sz="0" w:space="0" w:color="auto"/>
        <w:right w:val="none" w:sz="0" w:space="0" w:color="auto"/>
      </w:divBdr>
    </w:div>
    <w:div w:id="1492453124">
      <w:bodyDiv w:val="1"/>
      <w:marLeft w:val="0"/>
      <w:marRight w:val="0"/>
      <w:marTop w:val="0"/>
      <w:marBottom w:val="0"/>
      <w:divBdr>
        <w:top w:val="none" w:sz="0" w:space="0" w:color="auto"/>
        <w:left w:val="none" w:sz="0" w:space="0" w:color="auto"/>
        <w:bottom w:val="none" w:sz="0" w:space="0" w:color="auto"/>
        <w:right w:val="none" w:sz="0" w:space="0" w:color="auto"/>
      </w:divBdr>
    </w:div>
    <w:div w:id="1493595267">
      <w:bodyDiv w:val="1"/>
      <w:marLeft w:val="0"/>
      <w:marRight w:val="0"/>
      <w:marTop w:val="0"/>
      <w:marBottom w:val="0"/>
      <w:divBdr>
        <w:top w:val="none" w:sz="0" w:space="0" w:color="auto"/>
        <w:left w:val="none" w:sz="0" w:space="0" w:color="auto"/>
        <w:bottom w:val="none" w:sz="0" w:space="0" w:color="auto"/>
        <w:right w:val="none" w:sz="0" w:space="0" w:color="auto"/>
      </w:divBdr>
    </w:div>
    <w:div w:id="1511482892">
      <w:bodyDiv w:val="1"/>
      <w:marLeft w:val="0"/>
      <w:marRight w:val="0"/>
      <w:marTop w:val="0"/>
      <w:marBottom w:val="0"/>
      <w:divBdr>
        <w:top w:val="none" w:sz="0" w:space="0" w:color="auto"/>
        <w:left w:val="none" w:sz="0" w:space="0" w:color="auto"/>
        <w:bottom w:val="none" w:sz="0" w:space="0" w:color="auto"/>
        <w:right w:val="none" w:sz="0" w:space="0" w:color="auto"/>
      </w:divBdr>
    </w:div>
    <w:div w:id="1524630349">
      <w:bodyDiv w:val="1"/>
      <w:marLeft w:val="0"/>
      <w:marRight w:val="0"/>
      <w:marTop w:val="0"/>
      <w:marBottom w:val="0"/>
      <w:divBdr>
        <w:top w:val="none" w:sz="0" w:space="0" w:color="auto"/>
        <w:left w:val="none" w:sz="0" w:space="0" w:color="auto"/>
        <w:bottom w:val="none" w:sz="0" w:space="0" w:color="auto"/>
        <w:right w:val="none" w:sz="0" w:space="0" w:color="auto"/>
      </w:divBdr>
    </w:div>
    <w:div w:id="1543252910">
      <w:bodyDiv w:val="1"/>
      <w:marLeft w:val="0"/>
      <w:marRight w:val="0"/>
      <w:marTop w:val="0"/>
      <w:marBottom w:val="0"/>
      <w:divBdr>
        <w:top w:val="none" w:sz="0" w:space="0" w:color="auto"/>
        <w:left w:val="none" w:sz="0" w:space="0" w:color="auto"/>
        <w:bottom w:val="none" w:sz="0" w:space="0" w:color="auto"/>
        <w:right w:val="none" w:sz="0" w:space="0" w:color="auto"/>
      </w:divBdr>
    </w:div>
    <w:div w:id="1579823605">
      <w:bodyDiv w:val="1"/>
      <w:marLeft w:val="0"/>
      <w:marRight w:val="0"/>
      <w:marTop w:val="0"/>
      <w:marBottom w:val="0"/>
      <w:divBdr>
        <w:top w:val="none" w:sz="0" w:space="0" w:color="auto"/>
        <w:left w:val="none" w:sz="0" w:space="0" w:color="auto"/>
        <w:bottom w:val="none" w:sz="0" w:space="0" w:color="auto"/>
        <w:right w:val="none" w:sz="0" w:space="0" w:color="auto"/>
      </w:divBdr>
    </w:div>
    <w:div w:id="1582760344">
      <w:bodyDiv w:val="1"/>
      <w:marLeft w:val="0"/>
      <w:marRight w:val="0"/>
      <w:marTop w:val="0"/>
      <w:marBottom w:val="0"/>
      <w:divBdr>
        <w:top w:val="none" w:sz="0" w:space="0" w:color="auto"/>
        <w:left w:val="none" w:sz="0" w:space="0" w:color="auto"/>
        <w:bottom w:val="none" w:sz="0" w:space="0" w:color="auto"/>
        <w:right w:val="none" w:sz="0" w:space="0" w:color="auto"/>
      </w:divBdr>
    </w:div>
    <w:div w:id="1634365180">
      <w:bodyDiv w:val="1"/>
      <w:marLeft w:val="0"/>
      <w:marRight w:val="0"/>
      <w:marTop w:val="0"/>
      <w:marBottom w:val="0"/>
      <w:divBdr>
        <w:top w:val="none" w:sz="0" w:space="0" w:color="auto"/>
        <w:left w:val="none" w:sz="0" w:space="0" w:color="auto"/>
        <w:bottom w:val="none" w:sz="0" w:space="0" w:color="auto"/>
        <w:right w:val="none" w:sz="0" w:space="0" w:color="auto"/>
      </w:divBdr>
    </w:div>
    <w:div w:id="1645968412">
      <w:bodyDiv w:val="1"/>
      <w:marLeft w:val="0"/>
      <w:marRight w:val="0"/>
      <w:marTop w:val="0"/>
      <w:marBottom w:val="0"/>
      <w:divBdr>
        <w:top w:val="none" w:sz="0" w:space="0" w:color="auto"/>
        <w:left w:val="none" w:sz="0" w:space="0" w:color="auto"/>
        <w:bottom w:val="none" w:sz="0" w:space="0" w:color="auto"/>
        <w:right w:val="none" w:sz="0" w:space="0" w:color="auto"/>
      </w:divBdr>
    </w:div>
    <w:div w:id="1699354596">
      <w:bodyDiv w:val="1"/>
      <w:marLeft w:val="0"/>
      <w:marRight w:val="0"/>
      <w:marTop w:val="0"/>
      <w:marBottom w:val="0"/>
      <w:divBdr>
        <w:top w:val="none" w:sz="0" w:space="0" w:color="auto"/>
        <w:left w:val="none" w:sz="0" w:space="0" w:color="auto"/>
        <w:bottom w:val="none" w:sz="0" w:space="0" w:color="auto"/>
        <w:right w:val="none" w:sz="0" w:space="0" w:color="auto"/>
      </w:divBdr>
    </w:div>
    <w:div w:id="1701667685">
      <w:bodyDiv w:val="1"/>
      <w:marLeft w:val="0"/>
      <w:marRight w:val="0"/>
      <w:marTop w:val="0"/>
      <w:marBottom w:val="0"/>
      <w:divBdr>
        <w:top w:val="none" w:sz="0" w:space="0" w:color="auto"/>
        <w:left w:val="none" w:sz="0" w:space="0" w:color="auto"/>
        <w:bottom w:val="none" w:sz="0" w:space="0" w:color="auto"/>
        <w:right w:val="none" w:sz="0" w:space="0" w:color="auto"/>
      </w:divBdr>
    </w:div>
    <w:div w:id="1704935573">
      <w:bodyDiv w:val="1"/>
      <w:marLeft w:val="0"/>
      <w:marRight w:val="0"/>
      <w:marTop w:val="0"/>
      <w:marBottom w:val="0"/>
      <w:divBdr>
        <w:top w:val="none" w:sz="0" w:space="0" w:color="auto"/>
        <w:left w:val="none" w:sz="0" w:space="0" w:color="auto"/>
        <w:bottom w:val="none" w:sz="0" w:space="0" w:color="auto"/>
        <w:right w:val="none" w:sz="0" w:space="0" w:color="auto"/>
      </w:divBdr>
    </w:div>
    <w:div w:id="1709991768">
      <w:bodyDiv w:val="1"/>
      <w:marLeft w:val="0"/>
      <w:marRight w:val="0"/>
      <w:marTop w:val="0"/>
      <w:marBottom w:val="0"/>
      <w:divBdr>
        <w:top w:val="none" w:sz="0" w:space="0" w:color="auto"/>
        <w:left w:val="none" w:sz="0" w:space="0" w:color="auto"/>
        <w:bottom w:val="none" w:sz="0" w:space="0" w:color="auto"/>
        <w:right w:val="none" w:sz="0" w:space="0" w:color="auto"/>
      </w:divBdr>
    </w:div>
    <w:div w:id="1720468775">
      <w:bodyDiv w:val="1"/>
      <w:marLeft w:val="0"/>
      <w:marRight w:val="0"/>
      <w:marTop w:val="0"/>
      <w:marBottom w:val="0"/>
      <w:divBdr>
        <w:top w:val="none" w:sz="0" w:space="0" w:color="auto"/>
        <w:left w:val="none" w:sz="0" w:space="0" w:color="auto"/>
        <w:bottom w:val="none" w:sz="0" w:space="0" w:color="auto"/>
        <w:right w:val="none" w:sz="0" w:space="0" w:color="auto"/>
      </w:divBdr>
    </w:div>
    <w:div w:id="1771777473">
      <w:bodyDiv w:val="1"/>
      <w:marLeft w:val="0"/>
      <w:marRight w:val="0"/>
      <w:marTop w:val="0"/>
      <w:marBottom w:val="0"/>
      <w:divBdr>
        <w:top w:val="none" w:sz="0" w:space="0" w:color="auto"/>
        <w:left w:val="none" w:sz="0" w:space="0" w:color="auto"/>
        <w:bottom w:val="none" w:sz="0" w:space="0" w:color="auto"/>
        <w:right w:val="none" w:sz="0" w:space="0" w:color="auto"/>
      </w:divBdr>
    </w:div>
    <w:div w:id="1782266119">
      <w:bodyDiv w:val="1"/>
      <w:marLeft w:val="0"/>
      <w:marRight w:val="0"/>
      <w:marTop w:val="0"/>
      <w:marBottom w:val="0"/>
      <w:divBdr>
        <w:top w:val="none" w:sz="0" w:space="0" w:color="auto"/>
        <w:left w:val="none" w:sz="0" w:space="0" w:color="auto"/>
        <w:bottom w:val="none" w:sz="0" w:space="0" w:color="auto"/>
        <w:right w:val="none" w:sz="0" w:space="0" w:color="auto"/>
      </w:divBdr>
    </w:div>
    <w:div w:id="1812942939">
      <w:bodyDiv w:val="1"/>
      <w:marLeft w:val="0"/>
      <w:marRight w:val="0"/>
      <w:marTop w:val="0"/>
      <w:marBottom w:val="0"/>
      <w:divBdr>
        <w:top w:val="none" w:sz="0" w:space="0" w:color="auto"/>
        <w:left w:val="none" w:sz="0" w:space="0" w:color="auto"/>
        <w:bottom w:val="none" w:sz="0" w:space="0" w:color="auto"/>
        <w:right w:val="none" w:sz="0" w:space="0" w:color="auto"/>
      </w:divBdr>
    </w:div>
    <w:div w:id="1813012993">
      <w:bodyDiv w:val="1"/>
      <w:marLeft w:val="0"/>
      <w:marRight w:val="0"/>
      <w:marTop w:val="0"/>
      <w:marBottom w:val="0"/>
      <w:divBdr>
        <w:top w:val="none" w:sz="0" w:space="0" w:color="auto"/>
        <w:left w:val="none" w:sz="0" w:space="0" w:color="auto"/>
        <w:bottom w:val="none" w:sz="0" w:space="0" w:color="auto"/>
        <w:right w:val="none" w:sz="0" w:space="0" w:color="auto"/>
      </w:divBdr>
    </w:div>
    <w:div w:id="1816800335">
      <w:bodyDiv w:val="1"/>
      <w:marLeft w:val="0"/>
      <w:marRight w:val="0"/>
      <w:marTop w:val="0"/>
      <w:marBottom w:val="0"/>
      <w:divBdr>
        <w:top w:val="none" w:sz="0" w:space="0" w:color="auto"/>
        <w:left w:val="none" w:sz="0" w:space="0" w:color="auto"/>
        <w:bottom w:val="none" w:sz="0" w:space="0" w:color="auto"/>
        <w:right w:val="none" w:sz="0" w:space="0" w:color="auto"/>
      </w:divBdr>
    </w:div>
    <w:div w:id="1923952918">
      <w:bodyDiv w:val="1"/>
      <w:marLeft w:val="0"/>
      <w:marRight w:val="0"/>
      <w:marTop w:val="0"/>
      <w:marBottom w:val="0"/>
      <w:divBdr>
        <w:top w:val="none" w:sz="0" w:space="0" w:color="auto"/>
        <w:left w:val="none" w:sz="0" w:space="0" w:color="auto"/>
        <w:bottom w:val="none" w:sz="0" w:space="0" w:color="auto"/>
        <w:right w:val="none" w:sz="0" w:space="0" w:color="auto"/>
      </w:divBdr>
    </w:div>
    <w:div w:id="1941793596">
      <w:bodyDiv w:val="1"/>
      <w:marLeft w:val="0"/>
      <w:marRight w:val="0"/>
      <w:marTop w:val="0"/>
      <w:marBottom w:val="0"/>
      <w:divBdr>
        <w:top w:val="none" w:sz="0" w:space="0" w:color="auto"/>
        <w:left w:val="none" w:sz="0" w:space="0" w:color="auto"/>
        <w:bottom w:val="none" w:sz="0" w:space="0" w:color="auto"/>
        <w:right w:val="none" w:sz="0" w:space="0" w:color="auto"/>
      </w:divBdr>
    </w:div>
    <w:div w:id="1964841442">
      <w:bodyDiv w:val="1"/>
      <w:marLeft w:val="0"/>
      <w:marRight w:val="0"/>
      <w:marTop w:val="0"/>
      <w:marBottom w:val="0"/>
      <w:divBdr>
        <w:top w:val="none" w:sz="0" w:space="0" w:color="auto"/>
        <w:left w:val="none" w:sz="0" w:space="0" w:color="auto"/>
        <w:bottom w:val="none" w:sz="0" w:space="0" w:color="auto"/>
        <w:right w:val="none" w:sz="0" w:space="0" w:color="auto"/>
      </w:divBdr>
    </w:div>
    <w:div w:id="1992254052">
      <w:bodyDiv w:val="1"/>
      <w:marLeft w:val="0"/>
      <w:marRight w:val="0"/>
      <w:marTop w:val="0"/>
      <w:marBottom w:val="0"/>
      <w:divBdr>
        <w:top w:val="none" w:sz="0" w:space="0" w:color="auto"/>
        <w:left w:val="none" w:sz="0" w:space="0" w:color="auto"/>
        <w:bottom w:val="none" w:sz="0" w:space="0" w:color="auto"/>
        <w:right w:val="none" w:sz="0" w:space="0" w:color="auto"/>
      </w:divBdr>
    </w:div>
    <w:div w:id="2044789229">
      <w:bodyDiv w:val="1"/>
      <w:marLeft w:val="0"/>
      <w:marRight w:val="0"/>
      <w:marTop w:val="0"/>
      <w:marBottom w:val="0"/>
      <w:divBdr>
        <w:top w:val="none" w:sz="0" w:space="0" w:color="auto"/>
        <w:left w:val="none" w:sz="0" w:space="0" w:color="auto"/>
        <w:bottom w:val="none" w:sz="0" w:space="0" w:color="auto"/>
        <w:right w:val="none" w:sz="0" w:space="0" w:color="auto"/>
      </w:divBdr>
    </w:div>
    <w:div w:id="2071877889">
      <w:bodyDiv w:val="1"/>
      <w:marLeft w:val="0"/>
      <w:marRight w:val="0"/>
      <w:marTop w:val="0"/>
      <w:marBottom w:val="0"/>
      <w:divBdr>
        <w:top w:val="none" w:sz="0" w:space="0" w:color="auto"/>
        <w:left w:val="none" w:sz="0" w:space="0" w:color="auto"/>
        <w:bottom w:val="none" w:sz="0" w:space="0" w:color="auto"/>
        <w:right w:val="none" w:sz="0" w:space="0" w:color="auto"/>
      </w:divBdr>
    </w:div>
    <w:div w:id="2078090232">
      <w:bodyDiv w:val="1"/>
      <w:marLeft w:val="0"/>
      <w:marRight w:val="0"/>
      <w:marTop w:val="0"/>
      <w:marBottom w:val="0"/>
      <w:divBdr>
        <w:top w:val="none" w:sz="0" w:space="0" w:color="auto"/>
        <w:left w:val="none" w:sz="0" w:space="0" w:color="auto"/>
        <w:bottom w:val="none" w:sz="0" w:space="0" w:color="auto"/>
        <w:right w:val="none" w:sz="0" w:space="0" w:color="auto"/>
      </w:divBdr>
    </w:div>
    <w:div w:id="2095779789">
      <w:bodyDiv w:val="1"/>
      <w:marLeft w:val="0"/>
      <w:marRight w:val="0"/>
      <w:marTop w:val="0"/>
      <w:marBottom w:val="0"/>
      <w:divBdr>
        <w:top w:val="none" w:sz="0" w:space="0" w:color="auto"/>
        <w:left w:val="none" w:sz="0" w:space="0" w:color="auto"/>
        <w:bottom w:val="none" w:sz="0" w:space="0" w:color="auto"/>
        <w:right w:val="none" w:sz="0" w:space="0" w:color="auto"/>
      </w:divBdr>
    </w:div>
    <w:div w:id="2121143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rrek.wolfgang\Documents\HRW%20Lehre\Vorlagen%20Berichte%20Studierende\thesis_HRW.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DAA895751C41E45AB20FAD693532F01" ma:contentTypeVersion="0" ma:contentTypeDescription="Ein neues Dokument erstellen." ma:contentTypeScope="" ma:versionID="272e0d6b26dfa55dde8b50aa4c0fdc00">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Ovc22</b:Tag>
    <b:SourceType>InternetSite</b:SourceType>
    <b:Guid>{1B8AC1C6-290A-1044-84B3-758140FD191F}</b:Guid>
    <b:Title>en.ovcharov.me</b:Title>
    <b:Year>2022</b:Year>
    <b:Author>
      <b:Author>
        <b:NameList>
          <b:Person>
            <b:Last>Ovcharov</b:Last>
            <b:First>Andrey</b:First>
          </b:Person>
        </b:NameList>
      </b:Author>
    </b:Author>
    <b:URL>https://en.ovcharov.me/2020/02/29/how-to-measure-battery-level-with-esp32-microcontroller/</b:URL>
    <b:Month>05</b:Month>
    <b:RefOrder>1</b:RefOrder>
  </b:Source>
  <b:Source>
    <b:Tag>pan22</b:Tag>
    <b:SourceType>InternetSite</b:SourceType>
    <b:Guid>{D3678597-C8F4-8342-AD31-8F3F14ECD3B9}</b:Guid>
    <b:Title>www.pangodream.es</b:Title>
    <b:URL>https://www.pangodream.es/esp32-getting-battery-charging-level</b:URL>
    <b:Year>2022</b:Year>
    <b:Month>05</b:Month>
    <b:Author>
      <b:Author>
        <b:Corporate>pangodream</b:Corporate>
      </b:Author>
    </b:Author>
    <b:RefOrder>5</b:RefOrder>
  </b:Source>
  <b:Source>
    <b:Tag>azd22</b:Tag>
    <b:SourceType>InternetSite</b:SourceType>
    <b:Guid>{2C85770B-EF7A-4945-8A2C-3B9D48ECA538}</b:Guid>
    <b:Author>
      <b:Author>
        <b:Corporate>az-delivery</b:Corporate>
      </b:Author>
    </b:Author>
    <b:Title>www.az-delivery.de</b:Title>
    <b:URL>https://www.az-delivery.de/blogs/azdelivery-blog-fur-arduino-und-raspberry-pi/vl53l0x-time-of-flight-tof-laser-abstandssensor-teil-2</b:URL>
    <b:Year>2022</b:Year>
    <b:Month>05</b:Month>
    <b:RefOrder>6</b:RefOrder>
  </b:Source>
  <b:Source>
    <b:Tag>azd221</b:Tag>
    <b:SourceType>InternetSite</b:SourceType>
    <b:Guid>{B3F4CA80-BB0D-4EAA-9C1E-523FD205A8E6}</b:Guid>
    <b:Author>
      <b:Author>
        <b:Corporate>az-delivery</b:Corporate>
      </b:Author>
    </b:Author>
    <b:Title>www.az-delivery.de</b:Title>
    <b:URL>https://www.az-delivery.de/blogs/azdelivery-blog-fur-arduino-und-raspberry-pi/vl53l0x-time-of-flight-tof-laser-abstandssensor-teil-1</b:URL>
    <b:Year>2022</b:Year>
    <b:Month>05</b:Month>
    <b:RefOrder>7</b:RefOrder>
  </b:Source>
  <b:Source>
    <b:Tag>ran22</b:Tag>
    <b:SourceType>InternetSite</b:SourceType>
    <b:Guid>{62DF0655-98D5-4866-8A30-37619872B675}</b:Guid>
    <b:Title>randomnerdtutorials.com</b:Title>
    <b:URL>https://randomnerdtutorials.com/esp32-lora-rfm95-transceiver-arduino-ide/</b:URL>
    <b:Year>2022</b:Year>
    <b:Month>05</b:Month>
    <b:RefOrder>3</b:RefOrder>
  </b:Source>
  <b:Source>
    <b:Tag>rnt22</b:Tag>
    <b:SourceType>InternetSite</b:SourceType>
    <b:Guid>{0606A6CA-21A5-4A46-B9AA-086D352FBB77}</b:Guid>
    <b:Title>rntlab.com</b:Title>
    <b:URL>https://rntlab.com/question/is-it-possible-to-power-the-esp32-directly-with-a-cr123-battery/</b:URL>
    <b:Year>2022</b:Year>
    <b:Month>05</b:Month>
    <b:RefOrder>4</b:RefOrder>
  </b:Source>
  <b:Source>
    <b:Tag>tes22</b:Tag>
    <b:SourceType>DocumentFromInternetSite</b:SourceType>
    <b:Guid>{020E8A45-0465-4A3E-86CD-6442C8135089}</b:Guid>
    <b:Title>cdn.sparkfun.com</b:Title>
    <b:Year>2022</b:Year>
    <b:Author>
      <b:Author>
        <b:Corporate>Sparkfun</b:Corporate>
      </b:Author>
    </b:Author>
    <b:Month>05</b:Month>
    <b:URL>https://cdn.sparkfun.com/assets/learn_tutorials/8/0/4/RFM95_96_97_98W.pdf</b:URL>
    <b:RefOrder>2</b:RefOrder>
  </b:Source>
  <b:Source>
    <b:Tag>STM22</b:Tag>
    <b:SourceType>DocumentFromInternetSite</b:SourceType>
    <b:Guid>{E76826DD-9285-44F4-B0F7-AA33CB1589CC}</b:Guid>
    <b:Author>
      <b:Author>
        <b:Corporate>STMicroelectronics</b:Corporate>
      </b:Author>
    </b:Author>
    <b:Title>www.st.com</b:Title>
    <b:URL>https://www.st.com/resource/en/user_manual/um2039-world-smallest-timeofflight-ranging-and-gesture-detection-sensor-application-programming-interface-stmicroelectronics.pdf</b:URL>
    <b:Year>2022</b:Year>
    <b:Month>05</b:Month>
    <b:RefOrder>8</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914A787-C1F3-4426-BF9F-B6CB32E0C3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AEE1164-BB43-492F-B0EC-86250BDD735C}">
  <ds:schemaRefs>
    <ds:schemaRef ds:uri="http://schemas.microsoft.com/sharepoint/v3/contenttype/forms"/>
  </ds:schemaRefs>
</ds:datastoreItem>
</file>

<file path=customXml/itemProps3.xml><?xml version="1.0" encoding="utf-8"?>
<ds:datastoreItem xmlns:ds="http://schemas.openxmlformats.org/officeDocument/2006/customXml" ds:itemID="{76523C01-C7D7-444A-BDC7-EE6C698CDC2C}">
  <ds:schemaRefs>
    <ds:schemaRef ds:uri="http://schemas.openxmlformats.org/officeDocument/2006/bibliography"/>
  </ds:schemaRefs>
</ds:datastoreItem>
</file>

<file path=customXml/itemProps4.xml><?xml version="1.0" encoding="utf-8"?>
<ds:datastoreItem xmlns:ds="http://schemas.openxmlformats.org/officeDocument/2006/customXml" ds:itemID="{59D5A5BF-C4C0-4773-9817-6771859DB7B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thesis_HRW.dotx</Template>
  <TotalTime>0</TotalTime>
  <Pages>18</Pages>
  <Words>1462</Words>
  <Characters>9214</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thesis_hrw</vt:lpstr>
    </vt:vector>
  </TitlesOfParts>
  <Company>FH Stuttgart - HdM</Company>
  <LinksUpToDate>false</LinksUpToDate>
  <CharactersWithSpaces>10655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thesis_hrw</dc:title>
  <dc:creator>Irrek, Wolfgang</dc:creator>
  <cp:lastModifiedBy>Nils Milewski</cp:lastModifiedBy>
  <cp:revision>45</cp:revision>
  <cp:lastPrinted>2013-02-05T10:35:00Z</cp:lastPrinted>
  <dcterms:created xsi:type="dcterms:W3CDTF">2022-05-29T14:27:00Z</dcterms:created>
  <dcterms:modified xsi:type="dcterms:W3CDTF">2022-05-30T20:15:00Z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0x010100ADAA895751C41E45AB20FAD693532F01</vt:lpwstr>
  </property>
</Properties>
</file>